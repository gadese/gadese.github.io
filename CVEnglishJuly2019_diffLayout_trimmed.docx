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1" w:rightFromText="181" w:vertAnchor="page" w:tblpX="1" w:tblpY="341"/>
        <w:tblW w:w="11772" w:type="dxa"/>
        <w:tblLayout w:type="fixed"/>
        <w:tblLook w:val="0000" w:firstRow="0" w:lastRow="0" w:firstColumn="0" w:lastColumn="0" w:noHBand="0" w:noVBand="0"/>
      </w:tblPr>
      <w:tblGrid>
        <w:gridCol w:w="9615"/>
        <w:gridCol w:w="2009"/>
        <w:gridCol w:w="148"/>
      </w:tblGrid>
      <w:tr w:rsidR="00DA4CB0" w:rsidRPr="00E23901" w14:paraId="310A8536" w14:textId="77777777" w:rsidTr="00EB1CB3">
        <w:trPr>
          <w:gridAfter w:val="1"/>
          <w:wAfter w:w="148" w:type="dxa"/>
          <w:trHeight w:val="1290"/>
        </w:trPr>
        <w:tc>
          <w:tcPr>
            <w:tcW w:w="9615" w:type="dxa"/>
            <w:shd w:val="clear" w:color="auto" w:fill="auto"/>
          </w:tcPr>
          <w:p w14:paraId="016F0229" w14:textId="77777777" w:rsidR="00DA4CB0" w:rsidRPr="009A5DB6" w:rsidRDefault="00DA4CB0" w:rsidP="00EB1CB3">
            <w:pPr>
              <w:spacing w:after="120" w:line="240" w:lineRule="auto"/>
              <w:jc w:val="center"/>
              <w:outlineLvl w:val="0"/>
              <w:rPr>
                <w:rFonts w:eastAsia="Yu Mincho Light" w:cstheme="minorHAnsi"/>
                <w:b/>
                <w:caps/>
                <w:sz w:val="36"/>
                <w:szCs w:val="36"/>
                <w:u w:val="double"/>
                <w:lang w:val="fr-C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A5DB6">
              <w:rPr>
                <w:rFonts w:eastAsia="Yu Mincho Light" w:cstheme="minorHAnsi"/>
                <w:b/>
                <w:caps/>
                <w:sz w:val="36"/>
                <w:szCs w:val="36"/>
                <w:u w:val="double"/>
                <w:lang w:val="fr-C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Gabriel Descôteaux</w:t>
            </w:r>
          </w:p>
          <w:p w14:paraId="1AB28BC7" w14:textId="1604C7BF" w:rsidR="00DA4CB0" w:rsidRPr="00133AF6" w:rsidRDefault="00DA4CB0" w:rsidP="00EB1CB3">
            <w:pPr>
              <w:spacing w:after="0" w:line="240" w:lineRule="auto"/>
              <w:ind w:right="452"/>
              <w:rPr>
                <w:b/>
                <w:sz w:val="20"/>
                <w:u w:val="single"/>
                <w:lang w:val="fr-CA"/>
              </w:rPr>
            </w:pPr>
            <w:r w:rsidRPr="00133AF6">
              <w:rPr>
                <w:b/>
                <w:sz w:val="20"/>
                <w:lang w:val="fr-CA"/>
              </w:rPr>
              <w:t xml:space="preserve">Email :  </w:t>
            </w:r>
            <w:r w:rsidRPr="00133AF6">
              <w:rPr>
                <w:b/>
                <w:sz w:val="20"/>
                <w:u w:val="single"/>
                <w:lang w:val="fr-CA"/>
              </w:rPr>
              <w:t>gabriel.descoteaux@polymtl.ca</w:t>
            </w:r>
            <w:r w:rsidRPr="00133AF6">
              <w:rPr>
                <w:b/>
                <w:sz w:val="20"/>
                <w:lang w:val="fr-CA"/>
              </w:rPr>
              <w:tab/>
            </w:r>
            <w:r w:rsidRPr="00133AF6">
              <w:rPr>
                <w:b/>
                <w:sz w:val="20"/>
                <w:lang w:val="fr-CA"/>
              </w:rPr>
              <w:tab/>
            </w:r>
            <w:r w:rsidRPr="00133AF6">
              <w:rPr>
                <w:b/>
                <w:sz w:val="20"/>
                <w:lang w:val="fr-CA"/>
              </w:rPr>
              <w:tab/>
            </w:r>
            <w:proofErr w:type="spellStart"/>
            <w:r w:rsidRPr="00133AF6">
              <w:rPr>
                <w:b/>
                <w:sz w:val="20"/>
                <w:u w:val="single"/>
                <w:lang w:val="fr-CA"/>
              </w:rPr>
              <w:t>Montreal</w:t>
            </w:r>
            <w:proofErr w:type="spellEnd"/>
            <w:r w:rsidRPr="00133AF6">
              <w:rPr>
                <w:b/>
                <w:sz w:val="20"/>
                <w:u w:val="single"/>
                <w:lang w:val="fr-CA"/>
              </w:rPr>
              <w:t xml:space="preserve">, </w:t>
            </w:r>
            <w:proofErr w:type="spellStart"/>
            <w:r w:rsidRPr="00133AF6">
              <w:rPr>
                <w:b/>
                <w:sz w:val="20"/>
                <w:u w:val="single"/>
                <w:lang w:val="fr-CA"/>
              </w:rPr>
              <w:t>Quebec</w:t>
            </w:r>
            <w:proofErr w:type="spellEnd"/>
            <w:r w:rsidRPr="00133AF6">
              <w:rPr>
                <w:b/>
                <w:sz w:val="20"/>
                <w:u w:val="single"/>
                <w:lang w:val="fr-CA"/>
              </w:rPr>
              <w:t xml:space="preserve">, </w:t>
            </w:r>
            <w:proofErr w:type="gramStart"/>
            <w:r w:rsidRPr="00133AF6">
              <w:rPr>
                <w:b/>
                <w:sz w:val="20"/>
                <w:u w:val="single"/>
                <w:lang w:val="fr-CA"/>
              </w:rPr>
              <w:t>Canada</w:t>
            </w:r>
            <w:r w:rsidR="00D07C60">
              <w:rPr>
                <w:b/>
                <w:sz w:val="20"/>
                <w:u w:val="single"/>
                <w:lang w:val="fr-CA"/>
              </w:rPr>
              <w:t xml:space="preserve">  (</w:t>
            </w:r>
            <w:proofErr w:type="gramEnd"/>
            <w:r w:rsidR="00D07C60">
              <w:rPr>
                <w:b/>
                <w:sz w:val="20"/>
                <w:u w:val="single"/>
                <w:lang w:val="fr-CA"/>
              </w:rPr>
              <w:t>514) 404-5254</w:t>
            </w:r>
          </w:p>
          <w:p w14:paraId="1CDE699F" w14:textId="77777777" w:rsidR="00FB163F" w:rsidRDefault="00DA4CB0" w:rsidP="00EB1CB3">
            <w:pPr>
              <w:spacing w:after="0" w:line="240" w:lineRule="auto"/>
              <w:rPr>
                <w:b/>
                <w:sz w:val="20"/>
                <w:u w:val="single"/>
              </w:rPr>
            </w:pPr>
            <w:r w:rsidRPr="00611BBA">
              <w:rPr>
                <w:b/>
                <w:sz w:val="20"/>
              </w:rPr>
              <w:t xml:space="preserve">Portfolio : </w:t>
            </w:r>
            <w:r w:rsidR="000B0A55">
              <w:rPr>
                <w:b/>
                <w:sz w:val="20"/>
                <w:u w:val="single"/>
              </w:rPr>
              <w:t>gadese.github.io</w:t>
            </w:r>
          </w:p>
          <w:p w14:paraId="1CF9DEC0" w14:textId="77777777" w:rsidR="00FB163F" w:rsidRDefault="00FB163F" w:rsidP="00EB1CB3">
            <w:pPr>
              <w:spacing w:after="0" w:line="240" w:lineRule="auto"/>
              <w:rPr>
                <w:b/>
                <w:sz w:val="20"/>
              </w:rPr>
            </w:pPr>
          </w:p>
          <w:p w14:paraId="36F6C2DE" w14:textId="77777777" w:rsidR="00FB163F" w:rsidRPr="009A5DB6" w:rsidRDefault="00FB163F" w:rsidP="00EB1CB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A5DB6">
              <w:rPr>
                <w:b/>
                <w:lang w:val="en-US"/>
              </w:rPr>
              <w:t xml:space="preserve">Note: </w:t>
            </w:r>
            <w:r w:rsidRPr="009A5DB6">
              <w:rPr>
                <w:lang w:val="en-US"/>
              </w:rPr>
              <w:t>Refer to my portfolio for details on completed projects, and further general information!</w:t>
            </w:r>
          </w:p>
          <w:p w14:paraId="2B3C9744" w14:textId="6A5AC2F9" w:rsidR="009A5DB6" w:rsidRPr="00FB163F" w:rsidRDefault="009A5DB6" w:rsidP="00EB1CB3"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2009" w:type="dxa"/>
          </w:tcPr>
          <w:p w14:paraId="4E83CADE" w14:textId="77777777" w:rsidR="00DA4CB0" w:rsidRPr="001304B4" w:rsidRDefault="00DA4CB0" w:rsidP="00EB1C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Yu Mincho Light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A4CB0" w:rsidRPr="00E23901" w14:paraId="2D805E5F" w14:textId="77777777" w:rsidTr="00EB1CB3">
        <w:trPr>
          <w:gridAfter w:val="1"/>
          <w:wAfter w:w="148" w:type="dxa"/>
          <w:trHeight w:val="1361"/>
        </w:trPr>
        <w:tc>
          <w:tcPr>
            <w:tcW w:w="9615" w:type="dxa"/>
            <w:shd w:val="clear" w:color="auto" w:fill="auto"/>
          </w:tcPr>
          <w:p w14:paraId="68DE590A" w14:textId="77777777" w:rsidR="00DA4CB0" w:rsidRPr="009E0BD8" w:rsidRDefault="00DA4CB0" w:rsidP="00EB1CB3">
            <w:pPr>
              <w:pStyle w:val="Citationintense"/>
              <w:framePr w:hSpace="0" w:wrap="auto" w:vAnchor="margin" w:xAlign="left" w:yAlign="inline"/>
            </w:pPr>
            <w:r w:rsidRPr="009E0BD8">
              <w:t>Relevant information</w:t>
            </w:r>
          </w:p>
          <w:p w14:paraId="350ABCB6" w14:textId="09712B33" w:rsidR="00DA4CB0" w:rsidRDefault="00DA4CB0" w:rsidP="00EB1CB3">
            <w:pPr>
              <w:pStyle w:val="Paragraphedeliste"/>
              <w:numPr>
                <w:ilvl w:val="0"/>
                <w:numId w:val="39"/>
              </w:numPr>
              <w:spacing w:after="0" w:line="240" w:lineRule="auto"/>
              <w:rPr>
                <w:sz w:val="20"/>
                <w:lang w:val="en-US"/>
              </w:rPr>
            </w:pPr>
            <w:r w:rsidRPr="00842C64">
              <w:rPr>
                <w:sz w:val="20"/>
                <w:lang w:val="en-US"/>
              </w:rPr>
              <w:t xml:space="preserve">Knowledge in controls, artificial intelligence, computer vision, robotics, deep learning, </w:t>
            </w:r>
            <w:r w:rsidR="00D07C60">
              <w:rPr>
                <w:sz w:val="20"/>
                <w:lang w:val="en-US"/>
              </w:rPr>
              <w:t xml:space="preserve">ROS, </w:t>
            </w:r>
            <w:r w:rsidRPr="00842C64">
              <w:rPr>
                <w:sz w:val="20"/>
                <w:lang w:val="en-US"/>
              </w:rPr>
              <w:t>etc.</w:t>
            </w:r>
          </w:p>
          <w:p w14:paraId="5592EAA4" w14:textId="516146FB" w:rsidR="00D07C60" w:rsidRPr="00842C64" w:rsidRDefault="00D07C60" w:rsidP="00EB1CB3">
            <w:pPr>
              <w:pStyle w:val="Paragraphedeliste"/>
              <w:numPr>
                <w:ilvl w:val="0"/>
                <w:numId w:val="39"/>
              </w:num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Fluent in French and English, and eager to learn and face new challenges</w:t>
            </w:r>
          </w:p>
          <w:p w14:paraId="59F68020" w14:textId="2E5669D4" w:rsidR="00F230D7" w:rsidRPr="00FB163F" w:rsidRDefault="00DA4CB0" w:rsidP="00EB1CB3">
            <w:pPr>
              <w:pStyle w:val="Paragraphedeliste"/>
              <w:numPr>
                <w:ilvl w:val="0"/>
                <w:numId w:val="39"/>
              </w:num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Demonstrated excellent organizational,</w:t>
            </w:r>
            <w:r w:rsidRPr="00842C64">
              <w:rPr>
                <w:sz w:val="20"/>
                <w:lang w:val="en-US"/>
              </w:rPr>
              <w:t xml:space="preserve"> teamwork and project management skills</w:t>
            </w:r>
            <w:r>
              <w:rPr>
                <w:sz w:val="20"/>
                <w:lang w:val="en-US"/>
              </w:rPr>
              <w:t xml:space="preserve"> as project leader</w:t>
            </w:r>
          </w:p>
        </w:tc>
        <w:tc>
          <w:tcPr>
            <w:tcW w:w="2009" w:type="dxa"/>
          </w:tcPr>
          <w:p w14:paraId="4FC93425" w14:textId="77777777" w:rsidR="00DA4CB0" w:rsidRDefault="00DA4CB0" w:rsidP="00EB1C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Yu Mincho Light" w:hAnsi="Times New Roman" w:cs="Times New Roman"/>
                <w:color w:val="000000"/>
                <w:sz w:val="20"/>
                <w:szCs w:val="20"/>
              </w:rPr>
            </w:pPr>
          </w:p>
          <w:p w14:paraId="609E21B7" w14:textId="5CA4EF1B" w:rsidR="001304B4" w:rsidRPr="001304B4" w:rsidRDefault="001304B4" w:rsidP="00EB1C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Yu Mincho Light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A4CB0" w:rsidRPr="00E23901" w14:paraId="077956A9" w14:textId="77777777" w:rsidTr="00EB1CB3">
        <w:trPr>
          <w:trHeight w:val="1290"/>
        </w:trPr>
        <w:tc>
          <w:tcPr>
            <w:tcW w:w="9615" w:type="dxa"/>
            <w:tcBorders>
              <w:right w:val="single" w:sz="4" w:space="0" w:color="auto"/>
            </w:tcBorders>
            <w:shd w:val="clear" w:color="auto" w:fill="auto"/>
          </w:tcPr>
          <w:p w14:paraId="4627EB33" w14:textId="77777777" w:rsidR="00DA4CB0" w:rsidRPr="00842C64" w:rsidRDefault="00DA4CB0" w:rsidP="00EB1CB3">
            <w:pPr>
              <w:pStyle w:val="Citationintense"/>
              <w:framePr w:hSpace="0" w:wrap="auto" w:vAnchor="margin" w:xAlign="left" w:yAlign="inline"/>
            </w:pPr>
            <w:r w:rsidRPr="00842C64">
              <w:t>Education</w:t>
            </w:r>
          </w:p>
          <w:p w14:paraId="0476D893" w14:textId="61D78565" w:rsidR="00DA4CB0" w:rsidRPr="009A5DB6" w:rsidRDefault="00184B24" w:rsidP="00EB1CB3">
            <w:pPr>
              <w:spacing w:after="0" w:line="240" w:lineRule="auto"/>
              <w:jc w:val="both"/>
              <w:rPr>
                <w:rFonts w:cstheme="minorHAnsi"/>
                <w:b/>
                <w:szCs w:val="20"/>
                <w:shd w:val="clear" w:color="auto" w:fill="FEFEFE"/>
              </w:rPr>
            </w:pPr>
            <w:r w:rsidRPr="009A5DB6">
              <w:rPr>
                <w:rFonts w:eastAsia="Yu Mincho Light" w:cstheme="minorHAnsi"/>
                <w:b/>
                <w:color w:val="003399"/>
              </w:rPr>
              <w:t>M.Sc.</w:t>
            </w:r>
            <w:r w:rsidR="00DA4CB0" w:rsidRPr="009A5DB6">
              <w:rPr>
                <w:rFonts w:eastAsia="Yu Mincho Light" w:cstheme="minorHAnsi"/>
                <w:b/>
                <w:color w:val="003399"/>
              </w:rPr>
              <w:t xml:space="preserve"> in Mechanical Engineering – Robotics and Mechatronics systems</w:t>
            </w:r>
            <w:r w:rsidR="009A5DB6">
              <w:rPr>
                <w:rFonts w:eastAsia="Yu Mincho Light" w:cstheme="minorHAnsi"/>
                <w:b/>
                <w:color w:val="003399"/>
              </w:rPr>
              <w:tab/>
            </w:r>
            <w:r w:rsidR="009A5DB6">
              <w:rPr>
                <w:rFonts w:eastAsia="Yu Mincho Light" w:cstheme="minorHAnsi"/>
                <w:b/>
                <w:color w:val="003399"/>
              </w:rPr>
              <w:tab/>
            </w:r>
            <w:r w:rsidRPr="009A5DB6">
              <w:rPr>
                <w:rFonts w:cstheme="minorHAnsi"/>
                <w:b/>
                <w:sz w:val="20"/>
                <w:szCs w:val="20"/>
                <w:shd w:val="clear" w:color="auto" w:fill="FEFEFE"/>
              </w:rPr>
              <w:t>GPA: 4.00/4.00</w:t>
            </w:r>
          </w:p>
          <w:p w14:paraId="0FEF5207" w14:textId="1292BEA1" w:rsidR="009A5DB6" w:rsidRDefault="00DA4CB0" w:rsidP="009A5DB6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shd w:val="clear" w:color="auto" w:fill="FEFEFE"/>
                <w:lang w:eastAsia="fr-FR"/>
              </w:rPr>
            </w:pPr>
            <w:r w:rsidRPr="009A5DB6">
              <w:rPr>
                <w:rFonts w:eastAsia="Times New Roman" w:cstheme="minorHAnsi"/>
                <w:i/>
                <w:sz w:val="20"/>
                <w:szCs w:val="20"/>
                <w:shd w:val="clear" w:color="auto" w:fill="FEFEFE"/>
                <w:lang w:eastAsia="fr-FR"/>
              </w:rPr>
              <w:t xml:space="preserve">Research Group in Design, Machine Learning and Optimization for Mechatronic Systems, </w:t>
            </w:r>
            <w:proofErr w:type="spellStart"/>
            <w:r w:rsidRPr="009A5DB6">
              <w:rPr>
                <w:rFonts w:eastAsia="Times New Roman" w:cstheme="minorHAnsi"/>
                <w:i/>
                <w:sz w:val="20"/>
                <w:szCs w:val="20"/>
                <w:shd w:val="clear" w:color="auto" w:fill="FEFEFE"/>
                <w:lang w:eastAsia="fr-FR"/>
              </w:rPr>
              <w:t>Polytechnique</w:t>
            </w:r>
            <w:proofErr w:type="spellEnd"/>
            <w:r w:rsidRPr="009A5DB6">
              <w:rPr>
                <w:rFonts w:eastAsia="Times New Roman" w:cstheme="minorHAnsi"/>
                <w:i/>
                <w:sz w:val="20"/>
                <w:szCs w:val="20"/>
                <w:shd w:val="clear" w:color="auto" w:fill="FEFEFE"/>
                <w:lang w:eastAsia="fr-FR"/>
              </w:rPr>
              <w:t xml:space="preserve"> Montréa</w:t>
            </w:r>
            <w:r w:rsidR="009A5DB6">
              <w:rPr>
                <w:rFonts w:eastAsia="Times New Roman" w:cstheme="minorHAnsi"/>
                <w:i/>
                <w:sz w:val="20"/>
                <w:szCs w:val="20"/>
                <w:shd w:val="clear" w:color="auto" w:fill="FEFEFE"/>
                <w:lang w:eastAsia="fr-FR"/>
              </w:rPr>
              <w:t>l</w:t>
            </w:r>
          </w:p>
          <w:p w14:paraId="5E5F3918" w14:textId="2FB6B425" w:rsidR="00DA4CB0" w:rsidRPr="009A5DB6" w:rsidRDefault="009A5DB6" w:rsidP="009A5DB6">
            <w:pPr>
              <w:spacing w:after="0" w:line="240" w:lineRule="auto"/>
              <w:jc w:val="both"/>
              <w:rPr>
                <w:rFonts w:eastAsia="Times New Roman" w:cstheme="minorHAnsi"/>
                <w:b/>
                <w:i/>
                <w:sz w:val="20"/>
                <w:szCs w:val="20"/>
                <w:shd w:val="clear" w:color="auto" w:fill="FEFEFE"/>
                <w:lang w:eastAsia="fr-FR"/>
              </w:rPr>
            </w:pPr>
            <w:r w:rsidRPr="009A5DB6">
              <w:rPr>
                <w:rFonts w:eastAsia="Times New Roman" w:cstheme="minorHAnsi"/>
                <w:b/>
                <w:i/>
                <w:sz w:val="20"/>
                <w:szCs w:val="20"/>
                <w:shd w:val="clear" w:color="auto" w:fill="FEFEFE"/>
                <w:lang w:eastAsia="fr-FR"/>
              </w:rPr>
              <w:t xml:space="preserve">Thesis: </w:t>
            </w:r>
            <w:r w:rsidRPr="009A5DB6">
              <w:rPr>
                <w:rFonts w:eastAsia="Times New Roman" w:cstheme="minorHAnsi"/>
                <w:i/>
                <w:sz w:val="20"/>
                <w:szCs w:val="20"/>
                <w:shd w:val="clear" w:color="auto" w:fill="FEFEFE"/>
                <w:lang w:eastAsia="fr-FR"/>
              </w:rPr>
              <w:t>Autonomous feeding-assistance system for people with upper body disabilities</w:t>
            </w:r>
          </w:p>
          <w:p w14:paraId="044B3305" w14:textId="63FD7728" w:rsidR="00DA4CB0" w:rsidRPr="009A5DB6" w:rsidRDefault="00184B24" w:rsidP="00EB1CB3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9A5DB6">
              <w:rPr>
                <w:rFonts w:eastAsia="Yu Mincho Light" w:cstheme="minorHAnsi"/>
                <w:b/>
                <w:color w:val="003399"/>
              </w:rPr>
              <w:t>B.Sc.</w:t>
            </w:r>
            <w:r w:rsidR="00DA4CB0" w:rsidRPr="009A5DB6">
              <w:rPr>
                <w:rFonts w:eastAsia="Yu Mincho Light" w:cstheme="minorHAnsi"/>
                <w:b/>
                <w:color w:val="003399"/>
              </w:rPr>
              <w:t xml:space="preserve"> in Electrical Engineering</w:t>
            </w:r>
            <w:r w:rsidR="00DA4CB0" w:rsidRPr="009A5DB6">
              <w:rPr>
                <w:rFonts w:cstheme="minorHAnsi"/>
                <w:b/>
                <w:sz w:val="24"/>
                <w:lang w:val="en-US"/>
              </w:rPr>
              <w:tab/>
            </w:r>
            <w:r w:rsidRPr="009A5DB6">
              <w:rPr>
                <w:rFonts w:cstheme="minorHAnsi"/>
                <w:b/>
              </w:rPr>
              <w:t xml:space="preserve"> </w:t>
            </w:r>
            <w:r w:rsidR="00EB1CB3" w:rsidRPr="009A5DB6">
              <w:rPr>
                <w:rFonts w:cstheme="minorHAnsi"/>
                <w:b/>
              </w:rPr>
              <w:tab/>
            </w:r>
            <w:r w:rsidR="00EB1CB3" w:rsidRPr="009A5DB6">
              <w:rPr>
                <w:rFonts w:cstheme="minorHAnsi"/>
                <w:b/>
              </w:rPr>
              <w:tab/>
            </w:r>
            <w:r w:rsidR="00EB1CB3" w:rsidRPr="009A5DB6">
              <w:rPr>
                <w:rFonts w:cstheme="minorHAnsi"/>
                <w:b/>
              </w:rPr>
              <w:tab/>
            </w:r>
            <w:r w:rsidR="00EB1CB3" w:rsidRPr="009A5DB6">
              <w:rPr>
                <w:rFonts w:cstheme="minorHAnsi"/>
                <w:b/>
              </w:rPr>
              <w:tab/>
            </w:r>
            <w:r w:rsidR="00EB1CB3" w:rsidRPr="009A5DB6">
              <w:rPr>
                <w:rFonts w:cstheme="minorHAnsi"/>
                <w:b/>
              </w:rPr>
              <w:tab/>
            </w:r>
            <w:r w:rsidR="00EB1CB3" w:rsidRPr="009A5DB6">
              <w:rPr>
                <w:rFonts w:cstheme="minorHAnsi"/>
                <w:b/>
              </w:rPr>
              <w:tab/>
            </w:r>
            <w:r w:rsidRPr="009A5DB6">
              <w:rPr>
                <w:rFonts w:cstheme="minorHAnsi"/>
                <w:b/>
                <w:sz w:val="20"/>
              </w:rPr>
              <w:t>GPA: 3.84/4.00</w:t>
            </w:r>
          </w:p>
          <w:p w14:paraId="477FE48A" w14:textId="29B4B6D1" w:rsidR="00FB163F" w:rsidRDefault="00DA4CB0" w:rsidP="00EB1CB3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shd w:val="clear" w:color="auto" w:fill="FEFEFE"/>
                <w:lang w:eastAsia="fr-FR"/>
              </w:rPr>
            </w:pPr>
            <w:proofErr w:type="spellStart"/>
            <w:r w:rsidRPr="009A5DB6">
              <w:rPr>
                <w:rFonts w:eastAsia="Times New Roman" w:cstheme="minorHAnsi"/>
                <w:i/>
                <w:sz w:val="20"/>
                <w:szCs w:val="20"/>
                <w:shd w:val="clear" w:color="auto" w:fill="FEFEFE"/>
                <w:lang w:eastAsia="fr-FR"/>
              </w:rPr>
              <w:t>Polytechnique</w:t>
            </w:r>
            <w:proofErr w:type="spellEnd"/>
            <w:r w:rsidRPr="009A5DB6">
              <w:rPr>
                <w:rFonts w:eastAsia="Times New Roman" w:cstheme="minorHAnsi"/>
                <w:i/>
                <w:sz w:val="20"/>
                <w:szCs w:val="20"/>
                <w:shd w:val="clear" w:color="auto" w:fill="FEFEFE"/>
                <w:lang w:eastAsia="fr-FR"/>
              </w:rPr>
              <w:t xml:space="preserve"> Montréal – Montréal, Quebec</w:t>
            </w:r>
          </w:p>
          <w:p w14:paraId="14D62CFF" w14:textId="77777777" w:rsidR="009A5DB6" w:rsidRPr="009A5DB6" w:rsidRDefault="009A5DB6" w:rsidP="00EB1CB3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shd w:val="clear" w:color="auto" w:fill="FEFEFE"/>
                <w:lang w:eastAsia="fr-FR"/>
              </w:rPr>
            </w:pPr>
          </w:p>
          <w:p w14:paraId="169A6453" w14:textId="1BB7AD8B" w:rsidR="00D2654F" w:rsidRPr="00D2654F" w:rsidRDefault="00D2654F" w:rsidP="00EB1CB3">
            <w:pPr>
              <w:tabs>
                <w:tab w:val="right" w:pos="8820"/>
              </w:tabs>
              <w:spacing w:after="0" w:line="240" w:lineRule="auto"/>
              <w:ind w:right="452"/>
              <w:rPr>
                <w:sz w:val="20"/>
              </w:rPr>
            </w:pPr>
            <w:proofErr w:type="spellStart"/>
            <w:r w:rsidRPr="009A5DB6">
              <w:rPr>
                <w:rFonts w:eastAsia="Yu Mincho Light" w:cstheme="minorHAnsi"/>
                <w:b/>
                <w:color w:val="003399"/>
                <w:sz w:val="20"/>
                <w:lang w:eastAsia="fr-FR"/>
              </w:rPr>
              <w:t>Additionnal</w:t>
            </w:r>
            <w:proofErr w:type="spellEnd"/>
            <w:r w:rsidRPr="009A5DB6">
              <w:rPr>
                <w:rFonts w:eastAsia="Yu Mincho Light" w:cstheme="minorHAnsi"/>
                <w:b/>
                <w:color w:val="003399"/>
                <w:sz w:val="20"/>
                <w:lang w:eastAsia="fr-FR"/>
              </w:rPr>
              <w:t xml:space="preserve"> classes:</w:t>
            </w:r>
            <w:r w:rsidRPr="009A5DB6">
              <w:rPr>
                <w:rFonts w:eastAsia="Times New Roman" w:cstheme="minorHAnsi"/>
                <w:b/>
                <w:lang w:val="en-US" w:eastAsia="fr-FR"/>
              </w:rPr>
              <w:t xml:space="preserve"> </w:t>
            </w:r>
            <w:r w:rsidRPr="009A5DB6">
              <w:rPr>
                <w:rFonts w:eastAsia="Times New Roman" w:cstheme="minorHAnsi"/>
                <w:sz w:val="20"/>
                <w:lang w:eastAsia="fr-FR"/>
              </w:rPr>
              <w:t xml:space="preserve">Coursera’s Deep Learning Specialization, </w:t>
            </w:r>
            <w:proofErr w:type="spellStart"/>
            <w:r w:rsidRPr="009A5DB6">
              <w:rPr>
                <w:rFonts w:eastAsia="Times New Roman" w:cstheme="minorHAnsi"/>
                <w:sz w:val="20"/>
                <w:lang w:val="en-US" w:eastAsia="fr-FR"/>
              </w:rPr>
              <w:t>Udacity’s</w:t>
            </w:r>
            <w:proofErr w:type="spellEnd"/>
            <w:r w:rsidRPr="009A5DB6">
              <w:rPr>
                <w:rFonts w:eastAsia="Times New Roman" w:cstheme="minorHAnsi"/>
                <w:sz w:val="20"/>
                <w:lang w:val="en-US" w:eastAsia="fr-FR"/>
              </w:rPr>
              <w:t xml:space="preserve"> Artificial Intelligence for Robotics</w:t>
            </w:r>
          </w:p>
        </w:tc>
        <w:tc>
          <w:tcPr>
            <w:tcW w:w="2157" w:type="dxa"/>
            <w:gridSpan w:val="2"/>
            <w:tcBorders>
              <w:left w:val="single" w:sz="4" w:space="0" w:color="auto"/>
            </w:tcBorders>
          </w:tcPr>
          <w:p w14:paraId="2BECCE9C" w14:textId="5F8B7836" w:rsidR="00DA4CB0" w:rsidRPr="009A5DB6" w:rsidRDefault="00DA4CB0" w:rsidP="00EB1CB3">
            <w:pPr>
              <w:autoSpaceDE w:val="0"/>
              <w:autoSpaceDN w:val="0"/>
              <w:adjustRightInd w:val="0"/>
              <w:spacing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</w:p>
          <w:p w14:paraId="048FA555" w14:textId="77777777" w:rsidR="00EB1CB3" w:rsidRPr="009A5DB6" w:rsidRDefault="00EB1CB3" w:rsidP="00EB1CB3">
            <w:pPr>
              <w:autoSpaceDE w:val="0"/>
              <w:autoSpaceDN w:val="0"/>
              <w:adjustRightInd w:val="0"/>
              <w:spacing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</w:p>
          <w:p w14:paraId="49611A20" w14:textId="77777777" w:rsidR="001304B4" w:rsidRPr="009A5DB6" w:rsidRDefault="001304B4" w:rsidP="00EB1CB3">
            <w:pPr>
              <w:autoSpaceDE w:val="0"/>
              <w:autoSpaceDN w:val="0"/>
              <w:adjustRightInd w:val="0"/>
              <w:spacing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</w:p>
          <w:p w14:paraId="36BF1276" w14:textId="77777777" w:rsidR="00DA4CB0" w:rsidRPr="009A5DB6" w:rsidRDefault="00DA4CB0" w:rsidP="00EB1CB3">
            <w:pPr>
              <w:autoSpaceDE w:val="0"/>
              <w:autoSpaceDN w:val="0"/>
              <w:adjustRightInd w:val="0"/>
              <w:spacing w:after="0" w:line="240" w:lineRule="auto"/>
              <w:rPr>
                <w:rFonts w:eastAsia="Yu Mincho Light" w:cstheme="minorHAnsi"/>
                <w:caps/>
                <w:sz w:val="36"/>
                <w:szCs w:val="36"/>
                <w:u w:val="doub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A5DB6">
              <w:rPr>
                <w:rFonts w:eastAsia="Yu Mincho Light" w:cstheme="minorHAnsi"/>
                <w:color w:val="000000"/>
                <w:sz w:val="20"/>
                <w:szCs w:val="20"/>
              </w:rPr>
              <w:t>2018-Today</w:t>
            </w:r>
          </w:p>
          <w:p w14:paraId="70A4788A" w14:textId="2A96784C" w:rsidR="00C1654E" w:rsidRPr="009A5DB6" w:rsidRDefault="00C1654E" w:rsidP="00EB1CB3">
            <w:pPr>
              <w:autoSpaceDE w:val="0"/>
              <w:autoSpaceDN w:val="0"/>
              <w:adjustRightInd w:val="0"/>
              <w:spacing w:before="180"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</w:p>
          <w:p w14:paraId="0FEB8814" w14:textId="17E101EB" w:rsidR="00DA4CB0" w:rsidRPr="009A5DB6" w:rsidRDefault="00DA4CB0" w:rsidP="00EB1CB3">
            <w:pPr>
              <w:autoSpaceDE w:val="0"/>
              <w:autoSpaceDN w:val="0"/>
              <w:adjustRightInd w:val="0"/>
              <w:spacing w:before="80"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  <w:r w:rsidRPr="009A5DB6">
              <w:rPr>
                <w:rFonts w:eastAsia="Yu Mincho Light" w:cstheme="minorHAnsi"/>
                <w:color w:val="000000"/>
                <w:sz w:val="20"/>
                <w:szCs w:val="20"/>
              </w:rPr>
              <w:t>2015-2018</w:t>
            </w:r>
          </w:p>
          <w:p w14:paraId="3C0784AB" w14:textId="10203738" w:rsidR="00D2654F" w:rsidRPr="009A5DB6" w:rsidRDefault="00D2654F" w:rsidP="00EB1CB3">
            <w:pPr>
              <w:autoSpaceDE w:val="0"/>
              <w:autoSpaceDN w:val="0"/>
              <w:adjustRightInd w:val="0"/>
              <w:spacing w:after="0" w:line="260" w:lineRule="exact"/>
              <w:rPr>
                <w:rFonts w:eastAsia="Yu Mincho Light" w:cstheme="minorHAnsi"/>
                <w:color w:val="000000"/>
                <w:sz w:val="20"/>
                <w:szCs w:val="20"/>
              </w:rPr>
            </w:pPr>
          </w:p>
        </w:tc>
      </w:tr>
      <w:tr w:rsidR="00DA4CB0" w:rsidRPr="00E23901" w14:paraId="52B72DBB" w14:textId="77777777" w:rsidTr="00EB1CB3">
        <w:trPr>
          <w:trHeight w:val="1290"/>
        </w:trPr>
        <w:tc>
          <w:tcPr>
            <w:tcW w:w="9615" w:type="dxa"/>
            <w:tcBorders>
              <w:right w:val="single" w:sz="4" w:space="0" w:color="auto"/>
            </w:tcBorders>
            <w:shd w:val="clear" w:color="auto" w:fill="auto"/>
          </w:tcPr>
          <w:p w14:paraId="6739684D" w14:textId="77777777" w:rsidR="00DA4CB0" w:rsidRPr="009E0BD8" w:rsidRDefault="00DA4CB0" w:rsidP="00EB1CB3">
            <w:pPr>
              <w:pBdr>
                <w:top w:val="single" w:sz="4" w:space="1" w:color="000000"/>
                <w:bottom w:val="single" w:sz="6" w:space="1" w:color="000000"/>
              </w:pBdr>
              <w:spacing w:before="120" w:after="120" w:line="240" w:lineRule="auto"/>
              <w:ind w:left="862" w:right="862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32"/>
                <w:lang w:eastAsia="fr-FR"/>
              </w:rPr>
            </w:pPr>
            <w:r w:rsidRPr="009E0BD8">
              <w:rPr>
                <w:rFonts w:ascii="Times New Roman" w:eastAsia="Times New Roman" w:hAnsi="Times New Roman" w:cs="Times New Roman"/>
                <w:i/>
                <w:iCs/>
                <w:sz w:val="28"/>
                <w:szCs w:val="32"/>
                <w:lang w:eastAsia="fr-FR"/>
              </w:rPr>
              <w:t>Engineering Experience</w:t>
            </w:r>
          </w:p>
          <w:p w14:paraId="235F6F54" w14:textId="77777777" w:rsidR="00DA4CB0" w:rsidRPr="009A5DB6" w:rsidRDefault="00DA4CB0" w:rsidP="00EB1CB3">
            <w:pPr>
              <w:spacing w:after="0" w:line="240" w:lineRule="auto"/>
              <w:jc w:val="both"/>
              <w:rPr>
                <w:rFonts w:eastAsia="Yu Mincho Light" w:cstheme="minorHAnsi"/>
                <w:b/>
                <w:lang w:eastAsia="fr-FR"/>
              </w:rPr>
            </w:pPr>
            <w:r w:rsidRPr="009A5DB6">
              <w:rPr>
                <w:rFonts w:eastAsia="Yu Mincho Light" w:cstheme="minorHAnsi"/>
                <w:b/>
                <w:color w:val="003399"/>
                <w:lang w:eastAsia="fr-FR"/>
              </w:rPr>
              <w:t xml:space="preserve">Intern – Software developer </w:t>
            </w:r>
            <w:r w:rsidRPr="009A5DB6">
              <w:rPr>
                <w:rFonts w:eastAsia="Yu Mincho Light" w:cstheme="minorHAnsi"/>
                <w:b/>
                <w:color w:val="003399"/>
                <w:lang w:eastAsia="fr-FR"/>
              </w:rPr>
              <w:tab/>
            </w:r>
            <w:r w:rsidRPr="009A5DB6">
              <w:rPr>
                <w:rFonts w:eastAsia="Yu Mincho Light" w:cstheme="minorHAnsi"/>
                <w:b/>
                <w:color w:val="003399"/>
                <w:lang w:eastAsia="fr-FR"/>
              </w:rPr>
              <w:tab/>
            </w:r>
            <w:r w:rsidRPr="009A5DB6">
              <w:rPr>
                <w:rFonts w:eastAsia="Yu Mincho Light" w:cstheme="minorHAnsi"/>
                <w:b/>
                <w:color w:val="003399"/>
                <w:lang w:eastAsia="fr-FR"/>
              </w:rPr>
              <w:tab/>
            </w:r>
            <w:r w:rsidRPr="009A5DB6">
              <w:rPr>
                <w:rFonts w:eastAsia="Yu Mincho Light" w:cstheme="minorHAnsi"/>
                <w:b/>
                <w:color w:val="003399"/>
                <w:lang w:eastAsia="fr-FR"/>
              </w:rPr>
              <w:tab/>
            </w:r>
            <w:r w:rsidRPr="009A5DB6">
              <w:rPr>
                <w:rFonts w:eastAsia="Yu Mincho Light" w:cstheme="minorHAnsi"/>
                <w:b/>
                <w:color w:val="003399"/>
                <w:lang w:eastAsia="fr-FR"/>
              </w:rPr>
              <w:tab/>
            </w:r>
            <w:r w:rsidRPr="009A5DB6">
              <w:rPr>
                <w:rFonts w:eastAsia="Yu Mincho Light" w:cstheme="minorHAnsi"/>
                <w:b/>
                <w:color w:val="003399"/>
                <w:lang w:eastAsia="fr-FR"/>
              </w:rPr>
              <w:tab/>
            </w:r>
            <w:r w:rsidRPr="009A5DB6">
              <w:rPr>
                <w:rFonts w:eastAsia="Yu Mincho Light" w:cstheme="minorHAnsi"/>
                <w:b/>
                <w:color w:val="003399"/>
                <w:lang w:eastAsia="fr-FR"/>
              </w:rPr>
              <w:tab/>
            </w:r>
            <w:r w:rsidRPr="009A5DB6">
              <w:rPr>
                <w:rFonts w:eastAsia="Yu Mincho Light" w:cstheme="minorHAnsi"/>
                <w:b/>
                <w:color w:val="003399"/>
                <w:lang w:eastAsia="fr-FR"/>
              </w:rPr>
              <w:tab/>
            </w:r>
          </w:p>
          <w:p w14:paraId="1F3EB738" w14:textId="77777777" w:rsidR="00DA4CB0" w:rsidRPr="009A5DB6" w:rsidRDefault="00DA4CB0" w:rsidP="00EB1CB3">
            <w:pPr>
              <w:spacing w:after="0" w:line="240" w:lineRule="auto"/>
              <w:jc w:val="both"/>
              <w:rPr>
                <w:rFonts w:eastAsia="Times New Roman" w:cstheme="minorHAnsi"/>
                <w:b/>
                <w:i/>
                <w:sz w:val="20"/>
                <w:szCs w:val="20"/>
                <w:shd w:val="clear" w:color="auto" w:fill="FEFEFE"/>
                <w:lang w:eastAsia="fr-FR"/>
              </w:rPr>
            </w:pPr>
            <w:r w:rsidRPr="009A5DB6">
              <w:rPr>
                <w:rFonts w:eastAsia="Times New Roman" w:cstheme="minorHAnsi"/>
                <w:b/>
                <w:i/>
                <w:sz w:val="20"/>
                <w:szCs w:val="20"/>
                <w:shd w:val="clear" w:color="auto" w:fill="FEFEFE"/>
                <w:lang w:eastAsia="fr-FR"/>
              </w:rPr>
              <w:t>Analogic Canada</w:t>
            </w:r>
          </w:p>
          <w:p w14:paraId="3BB1666B" w14:textId="46B3BC19" w:rsidR="00DA4CB0" w:rsidRPr="009A5DB6" w:rsidRDefault="00DA4CB0" w:rsidP="00EB1CB3">
            <w:pPr>
              <w:spacing w:after="0" w:line="240" w:lineRule="auto"/>
              <w:rPr>
                <w:rFonts w:eastAsia="Yu Mincho Light" w:cstheme="minorHAnsi"/>
                <w:b/>
                <w:color w:val="003399"/>
                <w:lang w:eastAsia="fr-FR"/>
              </w:rPr>
            </w:pPr>
            <w:r w:rsidRPr="009A5DB6">
              <w:rPr>
                <w:rFonts w:eastAsia="Yu Mincho Light" w:cstheme="minorHAnsi"/>
                <w:b/>
                <w:color w:val="003399"/>
                <w:lang w:eastAsia="fr-FR"/>
              </w:rPr>
              <w:t>Research intern</w:t>
            </w:r>
            <w:r w:rsidR="003949E8" w:rsidRPr="009A5DB6">
              <w:rPr>
                <w:rFonts w:eastAsia="Yu Mincho Light" w:cstheme="minorHAnsi"/>
                <w:b/>
                <w:color w:val="003399"/>
                <w:lang w:eastAsia="fr-FR"/>
              </w:rPr>
              <w:t xml:space="preserve"> in robotics</w:t>
            </w:r>
          </w:p>
          <w:p w14:paraId="41ECC71A" w14:textId="77777777" w:rsidR="004F7612" w:rsidRPr="009A5DB6" w:rsidRDefault="004F7612" w:rsidP="00EB1CB3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shd w:val="clear" w:color="auto" w:fill="FEFEFE"/>
                <w:lang w:eastAsia="fr-FR"/>
              </w:rPr>
            </w:pPr>
            <w:r w:rsidRPr="009A5DB6">
              <w:rPr>
                <w:rFonts w:eastAsia="Times New Roman" w:cstheme="minorHAnsi"/>
                <w:i/>
                <w:sz w:val="20"/>
                <w:szCs w:val="20"/>
                <w:shd w:val="clear" w:color="auto" w:fill="FEFEFE"/>
                <w:lang w:eastAsia="fr-FR"/>
              </w:rPr>
              <w:t xml:space="preserve">Research Group in Design, Machine Learning and Optimization for Mechatronic Systems, </w:t>
            </w:r>
            <w:proofErr w:type="spellStart"/>
            <w:r w:rsidRPr="009A5DB6">
              <w:rPr>
                <w:rFonts w:eastAsia="Times New Roman" w:cstheme="minorHAnsi"/>
                <w:i/>
                <w:sz w:val="20"/>
                <w:szCs w:val="20"/>
                <w:shd w:val="clear" w:color="auto" w:fill="FEFEFE"/>
                <w:lang w:eastAsia="fr-FR"/>
              </w:rPr>
              <w:t>Polytechnique</w:t>
            </w:r>
            <w:proofErr w:type="spellEnd"/>
            <w:r w:rsidRPr="009A5DB6">
              <w:rPr>
                <w:rFonts w:eastAsia="Times New Roman" w:cstheme="minorHAnsi"/>
                <w:i/>
                <w:sz w:val="20"/>
                <w:szCs w:val="20"/>
                <w:shd w:val="clear" w:color="auto" w:fill="FEFEFE"/>
                <w:lang w:eastAsia="fr-FR"/>
              </w:rPr>
              <w:t xml:space="preserve"> Montreal</w:t>
            </w:r>
          </w:p>
          <w:p w14:paraId="4F5A2CB4" w14:textId="77777777" w:rsidR="00DA4CB0" w:rsidRPr="009A5DB6" w:rsidRDefault="00DA4CB0" w:rsidP="00EB1CB3">
            <w:pPr>
              <w:numPr>
                <w:ilvl w:val="0"/>
                <w:numId w:val="47"/>
              </w:numPr>
              <w:tabs>
                <w:tab w:val="right" w:pos="8820"/>
              </w:tabs>
              <w:spacing w:after="0" w:line="240" w:lineRule="auto"/>
              <w:contextualSpacing/>
              <w:rPr>
                <w:rFonts w:eastAsia="Times New Roman" w:cstheme="minorHAnsi"/>
                <w:sz w:val="20"/>
                <w:lang w:eastAsia="fr-FR"/>
              </w:rPr>
            </w:pPr>
            <w:r w:rsidRPr="009A5DB6">
              <w:rPr>
                <w:rFonts w:eastAsia="Yu Mincho Light" w:cstheme="minorHAnsi"/>
                <w:sz w:val="20"/>
                <w:lang w:eastAsia="fr-FR"/>
              </w:rPr>
              <w:t>Robust design project</w:t>
            </w:r>
            <w:r w:rsidRPr="009A5DB6">
              <w:rPr>
                <w:rFonts w:eastAsia="Times New Roman" w:cstheme="minorHAnsi"/>
                <w:sz w:val="20"/>
                <w:lang w:eastAsia="fr-FR"/>
              </w:rPr>
              <w:tab/>
            </w:r>
          </w:p>
          <w:p w14:paraId="1D122B17" w14:textId="77777777" w:rsidR="00DA4CB0" w:rsidRPr="009A5DB6" w:rsidRDefault="00DA4CB0" w:rsidP="00EB1CB3">
            <w:pPr>
              <w:numPr>
                <w:ilvl w:val="0"/>
                <w:numId w:val="47"/>
              </w:numPr>
              <w:tabs>
                <w:tab w:val="right" w:pos="8820"/>
              </w:tabs>
              <w:spacing w:after="0" w:line="240" w:lineRule="auto"/>
              <w:contextualSpacing/>
              <w:rPr>
                <w:rFonts w:eastAsia="Times New Roman" w:cstheme="minorHAnsi"/>
                <w:sz w:val="20"/>
                <w:lang w:eastAsia="fr-FR"/>
              </w:rPr>
            </w:pPr>
            <w:r w:rsidRPr="009A5DB6">
              <w:rPr>
                <w:rFonts w:eastAsia="Yu Mincho Light" w:cstheme="minorHAnsi"/>
                <w:sz w:val="20"/>
                <w:lang w:eastAsia="fr-FR"/>
              </w:rPr>
              <w:t>Control – Facial recognition project</w:t>
            </w:r>
            <w:r w:rsidRPr="009A5DB6">
              <w:rPr>
                <w:rFonts w:eastAsia="Times New Roman" w:cstheme="minorHAnsi"/>
                <w:b/>
                <w:sz w:val="20"/>
                <w:lang w:eastAsia="fr-FR"/>
              </w:rPr>
              <w:tab/>
            </w:r>
          </w:p>
          <w:p w14:paraId="3719F175" w14:textId="5AD46BC5" w:rsidR="00DA4CB0" w:rsidRPr="009A5DB6" w:rsidRDefault="00DA4CB0" w:rsidP="00EB1CB3">
            <w:pPr>
              <w:tabs>
                <w:tab w:val="right" w:pos="9072"/>
              </w:tabs>
              <w:spacing w:before="80" w:after="0" w:line="240" w:lineRule="auto"/>
              <w:rPr>
                <w:rFonts w:eastAsia="Yu Mincho Light" w:cstheme="minorHAnsi"/>
                <w:b/>
                <w:lang w:eastAsia="fr-FR"/>
              </w:rPr>
            </w:pPr>
            <w:r w:rsidRPr="009A5DB6">
              <w:rPr>
                <w:rFonts w:eastAsia="Yu Mincho Light" w:cstheme="minorHAnsi"/>
                <w:b/>
                <w:color w:val="003399"/>
                <w:lang w:eastAsia="fr-FR"/>
              </w:rPr>
              <w:t>Research intern</w:t>
            </w:r>
            <w:r w:rsidR="003949E8" w:rsidRPr="009A5DB6">
              <w:rPr>
                <w:rFonts w:eastAsia="Yu Mincho Light" w:cstheme="minorHAnsi"/>
                <w:b/>
                <w:color w:val="003399"/>
                <w:lang w:eastAsia="fr-FR"/>
              </w:rPr>
              <w:t xml:space="preserve"> in </w:t>
            </w:r>
            <w:proofErr w:type="spellStart"/>
            <w:r w:rsidR="003949E8" w:rsidRPr="009A5DB6">
              <w:rPr>
                <w:rFonts w:eastAsia="Yu Mincho Light" w:cstheme="minorHAnsi"/>
                <w:b/>
                <w:color w:val="003399"/>
                <w:lang w:eastAsia="fr-FR"/>
              </w:rPr>
              <w:t>biomedial</w:t>
            </w:r>
            <w:proofErr w:type="spellEnd"/>
            <w:r w:rsidR="003949E8" w:rsidRPr="009A5DB6">
              <w:rPr>
                <w:rFonts w:eastAsia="Yu Mincho Light" w:cstheme="minorHAnsi"/>
                <w:b/>
                <w:color w:val="003399"/>
                <w:lang w:eastAsia="fr-FR"/>
              </w:rPr>
              <w:t xml:space="preserve"> imaging</w:t>
            </w:r>
            <w:r w:rsidRPr="009A5DB6">
              <w:rPr>
                <w:rFonts w:eastAsia="Yu Mincho Light" w:cstheme="minorHAnsi"/>
                <w:b/>
                <w:color w:val="003399"/>
                <w:lang w:eastAsia="fr-FR"/>
              </w:rPr>
              <w:tab/>
            </w:r>
          </w:p>
          <w:p w14:paraId="3941AC20" w14:textId="4C9D3FD9" w:rsidR="00DA4CB0" w:rsidRPr="00FB163F" w:rsidRDefault="00940A3F" w:rsidP="00EB1CB3">
            <w:pPr>
              <w:tabs>
                <w:tab w:val="right" w:pos="882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lang w:eastAsia="fr-FR"/>
              </w:rPr>
            </w:pPr>
            <w:r w:rsidRPr="009A5DB6">
              <w:rPr>
                <w:rFonts w:eastAsia="Yu Mincho Light" w:cstheme="minorHAnsi"/>
                <w:i/>
                <w:sz w:val="20"/>
                <w:lang w:eastAsia="fr-FR"/>
              </w:rPr>
              <w:t>Laboratory of Optical Diagnoses</w:t>
            </w:r>
            <w:r w:rsidRPr="009A5DB6">
              <w:rPr>
                <w:rFonts w:eastAsia="Yu Mincho Light" w:cstheme="minorHAnsi"/>
                <w:b/>
                <w:i/>
                <w:sz w:val="20"/>
                <w:lang w:eastAsia="fr-FR"/>
              </w:rPr>
              <w:t xml:space="preserve"> </w:t>
            </w:r>
            <w:r w:rsidRPr="009A5DB6">
              <w:rPr>
                <w:rFonts w:eastAsia="Yu Mincho Light" w:cstheme="minorHAnsi"/>
                <w:i/>
                <w:sz w:val="20"/>
                <w:lang w:eastAsia="fr-FR"/>
              </w:rPr>
              <w:t>and Imaging</w:t>
            </w:r>
            <w:r w:rsidR="00DA4CB0" w:rsidRPr="009A5DB6">
              <w:rPr>
                <w:rFonts w:eastAsia="Yu Mincho Light" w:cstheme="minorHAnsi"/>
                <w:i/>
                <w:sz w:val="20"/>
                <w:lang w:eastAsia="fr-FR"/>
              </w:rPr>
              <w:t>,</w:t>
            </w:r>
            <w:r w:rsidR="009A5DB6">
              <w:rPr>
                <w:rFonts w:eastAsia="Times New Roman" w:cstheme="minorHAnsi"/>
                <w:i/>
                <w:sz w:val="20"/>
                <w:lang w:eastAsia="fr-FR"/>
              </w:rPr>
              <w:t xml:space="preserve"> </w:t>
            </w:r>
            <w:proofErr w:type="spellStart"/>
            <w:r w:rsidR="009A5DB6">
              <w:rPr>
                <w:rFonts w:eastAsia="Times New Roman" w:cstheme="minorHAnsi"/>
                <w:i/>
                <w:sz w:val="20"/>
                <w:lang w:eastAsia="fr-FR"/>
              </w:rPr>
              <w:t>Polytechnique</w:t>
            </w:r>
            <w:proofErr w:type="spellEnd"/>
            <w:r w:rsidR="009A5DB6">
              <w:rPr>
                <w:rFonts w:eastAsia="Times New Roman" w:cstheme="minorHAnsi"/>
                <w:i/>
                <w:sz w:val="20"/>
                <w:lang w:eastAsia="fr-FR"/>
              </w:rPr>
              <w:t xml:space="preserve"> </w:t>
            </w:r>
            <w:r w:rsidR="00DA4CB0" w:rsidRPr="009A5DB6">
              <w:rPr>
                <w:rFonts w:eastAsia="Times New Roman" w:cstheme="minorHAnsi"/>
                <w:i/>
                <w:sz w:val="20"/>
                <w:lang w:eastAsia="fr-FR"/>
              </w:rPr>
              <w:t>Montréal</w:t>
            </w:r>
            <w:r w:rsidR="00FB163F" w:rsidRPr="00D97D93">
              <w:rPr>
                <w:rFonts w:ascii="Times New Roman" w:eastAsia="Times New Roman" w:hAnsi="Times New Roman" w:cs="Times New Roman"/>
                <w:i/>
                <w:sz w:val="20"/>
                <w:lang w:eastAsia="fr-FR"/>
              </w:rPr>
              <w:t xml:space="preserve"> </w:t>
            </w:r>
            <w:r w:rsidR="00DA4CB0" w:rsidRPr="00FB163F">
              <w:rPr>
                <w:rFonts w:ascii="Times New Roman" w:eastAsia="Times New Roman" w:hAnsi="Times New Roman" w:cs="Times New Roman"/>
                <w:b/>
                <w:sz w:val="20"/>
                <w:lang w:eastAsia="fr-FR"/>
              </w:rPr>
              <w:tab/>
            </w:r>
          </w:p>
        </w:tc>
        <w:tc>
          <w:tcPr>
            <w:tcW w:w="2157" w:type="dxa"/>
            <w:gridSpan w:val="2"/>
            <w:tcBorders>
              <w:left w:val="single" w:sz="4" w:space="0" w:color="auto"/>
            </w:tcBorders>
          </w:tcPr>
          <w:p w14:paraId="56A3A94D" w14:textId="083A46A6" w:rsidR="0008665E" w:rsidRDefault="0008665E" w:rsidP="00EB1CB3">
            <w:pPr>
              <w:autoSpaceDE w:val="0"/>
              <w:autoSpaceDN w:val="0"/>
              <w:adjustRightInd w:val="0"/>
              <w:spacing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</w:p>
          <w:p w14:paraId="3EB50BAC" w14:textId="77777777" w:rsidR="009A5DB6" w:rsidRPr="009A5DB6" w:rsidRDefault="009A5DB6" w:rsidP="00EB1CB3">
            <w:pPr>
              <w:autoSpaceDE w:val="0"/>
              <w:autoSpaceDN w:val="0"/>
              <w:adjustRightInd w:val="0"/>
              <w:spacing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</w:p>
          <w:p w14:paraId="0FF2D8AC" w14:textId="3B150291" w:rsidR="0012320E" w:rsidRDefault="00465703" w:rsidP="009A5D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  <w:r w:rsidRPr="009A5DB6">
              <w:rPr>
                <w:rFonts w:eastAsia="Yu Mincho Light" w:cstheme="minorHAnsi"/>
                <w:color w:val="000000"/>
                <w:sz w:val="20"/>
                <w:szCs w:val="20"/>
              </w:rPr>
              <w:t>2018</w:t>
            </w:r>
          </w:p>
          <w:p w14:paraId="106A2581" w14:textId="5737331B" w:rsidR="009A5DB6" w:rsidRPr="009A5DB6" w:rsidRDefault="009A5DB6" w:rsidP="009A5D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</w:p>
          <w:p w14:paraId="08B9F57C" w14:textId="624E5722" w:rsidR="00465703" w:rsidRPr="009A5DB6" w:rsidRDefault="00465703" w:rsidP="009A5DB6">
            <w:pPr>
              <w:autoSpaceDE w:val="0"/>
              <w:autoSpaceDN w:val="0"/>
              <w:adjustRightInd w:val="0"/>
              <w:spacing w:before="120" w:after="0" w:line="280" w:lineRule="exact"/>
              <w:rPr>
                <w:rFonts w:eastAsia="Yu Mincho Light" w:cstheme="minorHAnsi"/>
                <w:color w:val="000000"/>
                <w:sz w:val="20"/>
                <w:szCs w:val="20"/>
              </w:rPr>
            </w:pPr>
            <w:r w:rsidRPr="009A5DB6">
              <w:rPr>
                <w:rFonts w:eastAsia="Yu Mincho Light" w:cstheme="minorHAnsi"/>
                <w:color w:val="000000"/>
                <w:sz w:val="20"/>
                <w:szCs w:val="20"/>
              </w:rPr>
              <w:t>2015-2017</w:t>
            </w:r>
          </w:p>
          <w:p w14:paraId="2D5A006B" w14:textId="77777777" w:rsidR="0012320E" w:rsidRPr="009A5DB6" w:rsidRDefault="0012320E" w:rsidP="00EB1CB3">
            <w:pPr>
              <w:autoSpaceDE w:val="0"/>
              <w:autoSpaceDN w:val="0"/>
              <w:adjustRightInd w:val="0"/>
              <w:spacing w:after="0" w:line="280" w:lineRule="exact"/>
              <w:rPr>
                <w:rFonts w:eastAsia="Yu Mincho Light" w:cstheme="minorHAnsi"/>
                <w:color w:val="000000"/>
                <w:sz w:val="20"/>
                <w:szCs w:val="20"/>
              </w:rPr>
            </w:pPr>
          </w:p>
          <w:p w14:paraId="333499DC" w14:textId="6DC7EF0E" w:rsidR="00465703" w:rsidRPr="009A5DB6" w:rsidRDefault="00465703" w:rsidP="00EB1CB3">
            <w:pPr>
              <w:autoSpaceDE w:val="0"/>
              <w:autoSpaceDN w:val="0"/>
              <w:adjustRightInd w:val="0"/>
              <w:spacing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  <w:r w:rsidRPr="009A5DB6">
              <w:rPr>
                <w:rFonts w:eastAsia="Yu Mincho Light" w:cstheme="minorHAnsi"/>
                <w:color w:val="000000"/>
                <w:sz w:val="20"/>
                <w:szCs w:val="20"/>
              </w:rPr>
              <w:t>2017-2018</w:t>
            </w:r>
          </w:p>
          <w:p w14:paraId="74DC22EE" w14:textId="7AA8C443" w:rsidR="00C142A1" w:rsidRPr="009A5DB6" w:rsidRDefault="00465703" w:rsidP="00EB1CB3">
            <w:pPr>
              <w:autoSpaceDE w:val="0"/>
              <w:autoSpaceDN w:val="0"/>
              <w:adjustRightInd w:val="0"/>
              <w:spacing w:before="40"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  <w:r w:rsidRPr="009A5DB6">
              <w:rPr>
                <w:rFonts w:eastAsia="Yu Mincho Light" w:cstheme="minorHAnsi"/>
                <w:color w:val="000000"/>
                <w:sz w:val="20"/>
                <w:szCs w:val="20"/>
              </w:rPr>
              <w:t>2015-2017</w:t>
            </w:r>
          </w:p>
          <w:p w14:paraId="1652CF10" w14:textId="77777777" w:rsidR="00465703" w:rsidRPr="009A5DB6" w:rsidRDefault="00465703" w:rsidP="009A5DB6">
            <w:pPr>
              <w:autoSpaceDE w:val="0"/>
              <w:autoSpaceDN w:val="0"/>
              <w:adjustRightInd w:val="0"/>
              <w:spacing w:before="120" w:after="0" w:line="240" w:lineRule="auto"/>
              <w:ind w:left="357" w:hanging="357"/>
              <w:rPr>
                <w:rFonts w:eastAsia="Yu Mincho Light" w:cstheme="minorHAnsi"/>
                <w:color w:val="000000"/>
                <w:sz w:val="20"/>
                <w:szCs w:val="20"/>
              </w:rPr>
            </w:pPr>
            <w:r w:rsidRPr="009A5DB6">
              <w:rPr>
                <w:rFonts w:eastAsia="Yu Mincho Light" w:cstheme="minorHAnsi"/>
                <w:color w:val="000000"/>
                <w:sz w:val="20"/>
                <w:szCs w:val="20"/>
              </w:rPr>
              <w:t>2015</w:t>
            </w:r>
          </w:p>
          <w:p w14:paraId="27751BC5" w14:textId="25AB1D54" w:rsidR="00465703" w:rsidRPr="009A5DB6" w:rsidRDefault="00465703" w:rsidP="00EB1CB3">
            <w:pPr>
              <w:autoSpaceDE w:val="0"/>
              <w:autoSpaceDN w:val="0"/>
              <w:adjustRightInd w:val="0"/>
              <w:spacing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</w:p>
        </w:tc>
      </w:tr>
      <w:tr w:rsidR="00DA4CB0" w:rsidRPr="00E23901" w14:paraId="6D8FB077" w14:textId="77777777" w:rsidTr="00EB1CB3">
        <w:trPr>
          <w:trHeight w:val="1290"/>
        </w:trPr>
        <w:tc>
          <w:tcPr>
            <w:tcW w:w="9615" w:type="dxa"/>
            <w:tcBorders>
              <w:right w:val="single" w:sz="4" w:space="0" w:color="auto"/>
            </w:tcBorders>
            <w:shd w:val="clear" w:color="auto" w:fill="auto"/>
          </w:tcPr>
          <w:p w14:paraId="05BEE113" w14:textId="77777777" w:rsidR="00DA4CB0" w:rsidRPr="009E0BD8" w:rsidRDefault="00DA4CB0" w:rsidP="00EB1CB3">
            <w:pPr>
              <w:pBdr>
                <w:top w:val="single" w:sz="4" w:space="1" w:color="000000"/>
                <w:bottom w:val="single" w:sz="6" w:space="1" w:color="000000"/>
              </w:pBdr>
              <w:spacing w:before="120" w:after="120" w:line="240" w:lineRule="auto"/>
              <w:ind w:left="862" w:right="862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32"/>
                <w:lang w:val="en-US" w:eastAsia="fr-FR"/>
              </w:rPr>
            </w:pPr>
            <w:r w:rsidRPr="009E0BD8">
              <w:rPr>
                <w:rFonts w:ascii="Times New Roman" w:eastAsia="Times New Roman" w:hAnsi="Times New Roman" w:cs="Times New Roman"/>
                <w:i/>
                <w:iCs/>
                <w:sz w:val="28"/>
                <w:szCs w:val="32"/>
                <w:lang w:val="en-US" w:eastAsia="fr-FR"/>
              </w:rPr>
              <w:t>Personal Projects / Student Groups</w:t>
            </w:r>
          </w:p>
          <w:p w14:paraId="60B98C62" w14:textId="77777777" w:rsidR="009A5DB6" w:rsidRDefault="00700249" w:rsidP="00EB1CB3">
            <w:pPr>
              <w:tabs>
                <w:tab w:val="right" w:pos="9072"/>
              </w:tabs>
              <w:spacing w:after="0" w:line="240" w:lineRule="auto"/>
              <w:rPr>
                <w:rFonts w:eastAsia="Yu Mincho Light" w:cstheme="minorHAnsi"/>
                <w:b/>
                <w:color w:val="003399"/>
                <w:lang w:eastAsia="fr-FR"/>
              </w:rPr>
            </w:pPr>
            <w:r w:rsidRPr="009A5DB6">
              <w:rPr>
                <w:rFonts w:eastAsia="Yu Mincho Light" w:cstheme="minorHAnsi"/>
                <w:b/>
                <w:color w:val="003399"/>
                <w:lang w:eastAsia="fr-FR"/>
              </w:rPr>
              <w:t>Rubik’s cube solving robot</w:t>
            </w:r>
          </w:p>
          <w:p w14:paraId="13F7CAF4" w14:textId="5D80FAD1" w:rsidR="00605AAA" w:rsidRPr="009A5DB6" w:rsidRDefault="009A5DB6" w:rsidP="00EB1CB3">
            <w:pPr>
              <w:tabs>
                <w:tab w:val="right" w:pos="9072"/>
              </w:tabs>
              <w:spacing w:after="0" w:line="240" w:lineRule="auto"/>
              <w:rPr>
                <w:rFonts w:eastAsia="Yu Mincho Light" w:cstheme="minorHAnsi"/>
                <w:b/>
                <w:lang w:eastAsia="fr-FR"/>
              </w:rPr>
            </w:pPr>
            <w:r>
              <w:rPr>
                <w:rFonts w:eastAsia="Yu Mincho Light" w:cstheme="minorHAnsi"/>
                <w:b/>
                <w:color w:val="003399"/>
                <w:lang w:eastAsia="fr-FR"/>
              </w:rPr>
              <w:t>Deep learning challenges</w:t>
            </w:r>
            <w:r w:rsidR="00605AAA" w:rsidRPr="009A5DB6">
              <w:rPr>
                <w:rFonts w:eastAsia="Yu Mincho Light" w:cstheme="minorHAnsi"/>
                <w:b/>
                <w:color w:val="003399"/>
                <w:lang w:eastAsia="fr-FR"/>
              </w:rPr>
              <w:tab/>
            </w:r>
          </w:p>
          <w:p w14:paraId="06CD4F00" w14:textId="21166632" w:rsidR="00DA4CB0" w:rsidRPr="009A5DB6" w:rsidRDefault="00605AAA" w:rsidP="00EB1CB3">
            <w:pPr>
              <w:tabs>
                <w:tab w:val="right" w:pos="9072"/>
              </w:tabs>
              <w:spacing w:after="0" w:line="240" w:lineRule="auto"/>
              <w:rPr>
                <w:rFonts w:eastAsia="Yu Mincho Light" w:cstheme="minorHAnsi"/>
                <w:b/>
                <w:lang w:eastAsia="fr-FR"/>
              </w:rPr>
            </w:pPr>
            <w:r w:rsidRPr="009A5DB6">
              <w:rPr>
                <w:rFonts w:eastAsia="Yu Mincho Light" w:cstheme="minorHAnsi"/>
                <w:b/>
                <w:color w:val="003399"/>
                <w:lang w:eastAsia="fr-FR"/>
              </w:rPr>
              <w:t>Wearable</w:t>
            </w:r>
            <w:r w:rsidR="00DA4CB0" w:rsidRPr="009A5DB6">
              <w:rPr>
                <w:rFonts w:eastAsia="Yu Mincho Light" w:cstheme="minorHAnsi"/>
                <w:b/>
                <w:color w:val="003399"/>
                <w:lang w:eastAsia="fr-FR"/>
              </w:rPr>
              <w:t xml:space="preserve"> glove to measure forces within fingers</w:t>
            </w:r>
            <w:r w:rsidRPr="009A5DB6">
              <w:rPr>
                <w:rFonts w:eastAsia="Yu Mincho Light" w:cstheme="minorHAnsi"/>
                <w:b/>
                <w:color w:val="003399"/>
                <w:lang w:eastAsia="fr-FR"/>
              </w:rPr>
              <w:t xml:space="preserve"> for rock-climbers</w:t>
            </w:r>
            <w:r w:rsidR="00DA4CB0" w:rsidRPr="009A5DB6">
              <w:rPr>
                <w:rFonts w:eastAsia="Yu Mincho Light" w:cstheme="minorHAnsi"/>
                <w:b/>
                <w:color w:val="003399"/>
                <w:lang w:eastAsia="fr-FR"/>
              </w:rPr>
              <w:tab/>
            </w:r>
          </w:p>
          <w:p w14:paraId="1BF74E4E" w14:textId="77777777" w:rsidR="00DA4CB0" w:rsidRPr="009A5DB6" w:rsidRDefault="00DA4CB0" w:rsidP="00EB1CB3">
            <w:pPr>
              <w:spacing w:after="0" w:line="240" w:lineRule="auto"/>
              <w:jc w:val="both"/>
              <w:rPr>
                <w:rFonts w:eastAsia="Yu Mincho Light" w:cstheme="minorHAnsi"/>
                <w:b/>
                <w:sz w:val="24"/>
                <w:lang w:val="en-US" w:eastAsia="fr-FR"/>
              </w:rPr>
            </w:pPr>
            <w:r w:rsidRPr="009A5DB6">
              <w:rPr>
                <w:rFonts w:eastAsia="Yu Mincho Light" w:cstheme="minorHAnsi"/>
                <w:b/>
                <w:color w:val="003399"/>
                <w:lang w:eastAsia="fr-FR"/>
              </w:rPr>
              <w:t>Self-balancing robot</w:t>
            </w:r>
            <w:r w:rsidRPr="009A5DB6">
              <w:rPr>
                <w:rFonts w:eastAsia="Yu Mincho Light" w:cstheme="minorHAnsi"/>
                <w:b/>
                <w:sz w:val="24"/>
                <w:lang w:val="en-US" w:eastAsia="fr-FR"/>
              </w:rPr>
              <w:tab/>
            </w:r>
            <w:r w:rsidRPr="009A5DB6">
              <w:rPr>
                <w:rFonts w:eastAsia="Yu Mincho Light" w:cstheme="minorHAnsi"/>
                <w:b/>
                <w:sz w:val="24"/>
                <w:lang w:val="en-US" w:eastAsia="fr-FR"/>
              </w:rPr>
              <w:tab/>
            </w:r>
            <w:r w:rsidRPr="009A5DB6">
              <w:rPr>
                <w:rFonts w:eastAsia="Yu Mincho Light" w:cstheme="minorHAnsi"/>
                <w:b/>
                <w:sz w:val="24"/>
                <w:lang w:val="en-US" w:eastAsia="fr-FR"/>
              </w:rPr>
              <w:tab/>
            </w:r>
            <w:r w:rsidRPr="009A5DB6">
              <w:rPr>
                <w:rFonts w:eastAsia="Yu Mincho Light" w:cstheme="minorHAnsi"/>
                <w:b/>
                <w:sz w:val="24"/>
                <w:lang w:val="en-US" w:eastAsia="fr-FR"/>
              </w:rPr>
              <w:tab/>
            </w:r>
            <w:r w:rsidRPr="009A5DB6">
              <w:rPr>
                <w:rFonts w:eastAsia="Yu Mincho Light" w:cstheme="minorHAnsi"/>
                <w:b/>
                <w:sz w:val="24"/>
                <w:lang w:val="en-US" w:eastAsia="fr-FR"/>
              </w:rPr>
              <w:tab/>
            </w:r>
            <w:r w:rsidRPr="009A5DB6">
              <w:rPr>
                <w:rFonts w:eastAsia="Yu Mincho Light" w:cstheme="minorHAnsi"/>
                <w:b/>
                <w:sz w:val="24"/>
                <w:lang w:val="en-US" w:eastAsia="fr-FR"/>
              </w:rPr>
              <w:tab/>
            </w:r>
            <w:r w:rsidRPr="009A5DB6">
              <w:rPr>
                <w:rFonts w:eastAsia="Yu Mincho Light" w:cstheme="minorHAnsi"/>
                <w:b/>
                <w:sz w:val="24"/>
                <w:lang w:val="en-US" w:eastAsia="fr-FR"/>
              </w:rPr>
              <w:tab/>
            </w:r>
            <w:r w:rsidRPr="009A5DB6">
              <w:rPr>
                <w:rFonts w:eastAsia="Yu Mincho Light" w:cstheme="minorHAnsi"/>
                <w:b/>
                <w:sz w:val="24"/>
                <w:lang w:val="en-US" w:eastAsia="fr-FR"/>
              </w:rPr>
              <w:tab/>
            </w:r>
            <w:r w:rsidRPr="009A5DB6">
              <w:rPr>
                <w:rFonts w:eastAsia="Yu Mincho Light" w:cstheme="minorHAnsi"/>
                <w:b/>
                <w:sz w:val="24"/>
                <w:lang w:val="en-US" w:eastAsia="fr-FR"/>
              </w:rPr>
              <w:tab/>
            </w:r>
          </w:p>
          <w:p w14:paraId="50001544" w14:textId="77777777" w:rsidR="00DA4CB0" w:rsidRPr="00F10590" w:rsidRDefault="00DA4CB0" w:rsidP="00EB1CB3">
            <w:pPr>
              <w:spacing w:after="0" w:line="240" w:lineRule="auto"/>
              <w:jc w:val="both"/>
              <w:rPr>
                <w:rFonts w:ascii="Yu Mincho Light" w:eastAsia="Yu Mincho Light" w:hAnsi="Yu Mincho Light" w:cs="Times New Roman"/>
                <w:b/>
                <w:sz w:val="24"/>
                <w:lang w:val="en-US" w:eastAsia="fr-FR"/>
              </w:rPr>
            </w:pPr>
            <w:proofErr w:type="spellStart"/>
            <w:r w:rsidRPr="009A5DB6">
              <w:rPr>
                <w:rFonts w:eastAsia="Yu Mincho Light" w:cstheme="minorHAnsi"/>
                <w:b/>
                <w:color w:val="003399"/>
                <w:lang w:eastAsia="fr-FR"/>
              </w:rPr>
              <w:t>PolyProject</w:t>
            </w:r>
            <w:proofErr w:type="spellEnd"/>
            <w:r w:rsidRPr="009A5DB6">
              <w:rPr>
                <w:rFonts w:eastAsia="Yu Mincho Light" w:cstheme="minorHAnsi"/>
                <w:b/>
                <w:color w:val="003399"/>
                <w:lang w:eastAsia="fr-FR"/>
              </w:rPr>
              <w:t xml:space="preserve"> (Engineering student club)</w:t>
            </w:r>
            <w:r w:rsidRPr="009A5DB6">
              <w:rPr>
                <w:rFonts w:eastAsia="Yu Mincho Light" w:cstheme="minorHAnsi"/>
                <w:b/>
                <w:sz w:val="24"/>
                <w:lang w:val="en-US" w:eastAsia="fr-FR"/>
              </w:rPr>
              <w:tab/>
            </w:r>
            <w:r w:rsidRPr="00F10590">
              <w:rPr>
                <w:rFonts w:ascii="Yu Mincho Light" w:eastAsia="Yu Mincho Light" w:hAnsi="Yu Mincho Light" w:cs="Times New Roman"/>
                <w:b/>
                <w:sz w:val="24"/>
                <w:lang w:val="en-US" w:eastAsia="fr-FR"/>
              </w:rPr>
              <w:tab/>
            </w:r>
            <w:r w:rsidRPr="00F10590">
              <w:rPr>
                <w:rFonts w:ascii="Yu Mincho Light" w:eastAsia="Yu Mincho Light" w:hAnsi="Yu Mincho Light" w:cs="Times New Roman"/>
                <w:b/>
                <w:sz w:val="24"/>
                <w:lang w:val="en-US" w:eastAsia="fr-FR"/>
              </w:rPr>
              <w:tab/>
            </w:r>
            <w:r w:rsidRPr="00F10590">
              <w:rPr>
                <w:rFonts w:ascii="Yu Mincho Light" w:eastAsia="Yu Mincho Light" w:hAnsi="Yu Mincho Light" w:cs="Times New Roman"/>
                <w:b/>
                <w:sz w:val="24"/>
                <w:lang w:val="en-US" w:eastAsia="fr-FR"/>
              </w:rPr>
              <w:tab/>
            </w:r>
            <w:r w:rsidRPr="00F10590">
              <w:rPr>
                <w:rFonts w:ascii="Yu Mincho Light" w:eastAsia="Yu Mincho Light" w:hAnsi="Yu Mincho Light" w:cs="Times New Roman"/>
                <w:b/>
                <w:sz w:val="24"/>
                <w:lang w:val="en-US" w:eastAsia="fr-FR"/>
              </w:rPr>
              <w:tab/>
            </w:r>
            <w:r w:rsidRPr="00F10590">
              <w:rPr>
                <w:rFonts w:ascii="Yu Mincho Light" w:eastAsia="Yu Mincho Light" w:hAnsi="Yu Mincho Light" w:cs="Times New Roman"/>
                <w:b/>
                <w:sz w:val="24"/>
                <w:lang w:val="en-US" w:eastAsia="fr-FR"/>
              </w:rPr>
              <w:tab/>
            </w:r>
            <w:r w:rsidRPr="00F10590">
              <w:rPr>
                <w:rFonts w:ascii="Yu Mincho Light" w:eastAsia="Yu Mincho Light" w:hAnsi="Yu Mincho Light" w:cs="Times New Roman"/>
                <w:b/>
                <w:sz w:val="24"/>
                <w:lang w:val="en-US" w:eastAsia="fr-FR"/>
              </w:rPr>
              <w:tab/>
            </w:r>
          </w:p>
          <w:p w14:paraId="2E3CA8D9" w14:textId="77777777" w:rsidR="00DA4CB0" w:rsidRPr="009A5DB6" w:rsidRDefault="00DA4CB0" w:rsidP="00596437">
            <w:pPr>
              <w:numPr>
                <w:ilvl w:val="0"/>
                <w:numId w:val="48"/>
              </w:numPr>
              <w:spacing w:after="0" w:line="240" w:lineRule="auto"/>
              <w:contextualSpacing/>
              <w:jc w:val="both"/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9A5DB6">
              <w:rPr>
                <w:rFonts w:eastAsia="Times New Roman" w:cstheme="minorHAnsi"/>
                <w:sz w:val="20"/>
                <w:szCs w:val="20"/>
                <w:lang w:val="en-US" w:eastAsia="fr-FR"/>
              </w:rPr>
              <w:t>Developed an interactive control system for a robotic hand using an innovative fiber optic sensory glove</w:t>
            </w:r>
          </w:p>
          <w:p w14:paraId="682649D2" w14:textId="77777777" w:rsidR="00DA4CB0" w:rsidRPr="009A5DB6" w:rsidRDefault="00DA4CB0" w:rsidP="00596437">
            <w:pPr>
              <w:numPr>
                <w:ilvl w:val="0"/>
                <w:numId w:val="48"/>
              </w:numPr>
              <w:spacing w:after="0" w:line="240" w:lineRule="auto"/>
              <w:contextualSpacing/>
              <w:jc w:val="both"/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9A5DB6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Treasurer</w:t>
            </w:r>
            <w:r w:rsidRPr="009A5DB6">
              <w:rPr>
                <w:rFonts w:eastAsia="Times New Roman" w:cstheme="minorHAnsi"/>
                <w:sz w:val="20"/>
                <w:szCs w:val="20"/>
                <w:lang w:val="en-US" w:eastAsia="fr-FR"/>
              </w:rPr>
              <w:tab/>
            </w:r>
            <w:r w:rsidRPr="009A5DB6">
              <w:rPr>
                <w:rFonts w:eastAsia="Times New Roman" w:cstheme="minorHAnsi"/>
                <w:sz w:val="20"/>
                <w:szCs w:val="20"/>
                <w:lang w:val="en-US" w:eastAsia="fr-FR"/>
              </w:rPr>
              <w:tab/>
            </w:r>
            <w:r w:rsidRPr="009A5DB6">
              <w:rPr>
                <w:rFonts w:eastAsia="Times New Roman" w:cstheme="minorHAnsi"/>
                <w:sz w:val="20"/>
                <w:szCs w:val="20"/>
                <w:lang w:val="en-US" w:eastAsia="fr-FR"/>
              </w:rPr>
              <w:tab/>
            </w:r>
            <w:r w:rsidRPr="009A5DB6">
              <w:rPr>
                <w:rFonts w:eastAsia="Times New Roman" w:cstheme="minorHAnsi"/>
                <w:sz w:val="20"/>
                <w:szCs w:val="20"/>
                <w:lang w:val="en-US" w:eastAsia="fr-FR"/>
              </w:rPr>
              <w:tab/>
            </w:r>
            <w:r w:rsidRPr="009A5DB6">
              <w:rPr>
                <w:rFonts w:eastAsia="Times New Roman" w:cstheme="minorHAnsi"/>
                <w:sz w:val="20"/>
                <w:szCs w:val="20"/>
                <w:lang w:val="en-US" w:eastAsia="fr-FR"/>
              </w:rPr>
              <w:tab/>
            </w:r>
            <w:r w:rsidRPr="009A5DB6">
              <w:rPr>
                <w:rFonts w:eastAsia="Times New Roman" w:cstheme="minorHAnsi"/>
                <w:sz w:val="20"/>
                <w:szCs w:val="20"/>
                <w:lang w:val="en-US" w:eastAsia="fr-FR"/>
              </w:rPr>
              <w:tab/>
            </w:r>
            <w:r w:rsidRPr="009A5DB6">
              <w:rPr>
                <w:rFonts w:eastAsia="Times New Roman" w:cstheme="minorHAnsi"/>
                <w:sz w:val="20"/>
                <w:szCs w:val="20"/>
                <w:lang w:val="en-US" w:eastAsia="fr-FR"/>
              </w:rPr>
              <w:tab/>
            </w:r>
            <w:r w:rsidRPr="009A5DB6">
              <w:rPr>
                <w:rFonts w:eastAsia="Times New Roman" w:cstheme="minorHAnsi"/>
                <w:sz w:val="20"/>
                <w:szCs w:val="20"/>
                <w:lang w:val="en-US" w:eastAsia="fr-FR"/>
              </w:rPr>
              <w:tab/>
            </w:r>
            <w:r w:rsidRPr="009A5DB6">
              <w:rPr>
                <w:rFonts w:eastAsia="Times New Roman" w:cstheme="minorHAnsi"/>
                <w:sz w:val="20"/>
                <w:szCs w:val="20"/>
                <w:lang w:val="en-US" w:eastAsia="fr-FR"/>
              </w:rPr>
              <w:tab/>
            </w:r>
          </w:p>
          <w:p w14:paraId="1FEAF7F3" w14:textId="77777777" w:rsidR="00DA4CB0" w:rsidRPr="009A5DB6" w:rsidRDefault="00DA4CB0" w:rsidP="00596437">
            <w:pPr>
              <w:numPr>
                <w:ilvl w:val="1"/>
                <w:numId w:val="49"/>
              </w:numPr>
              <w:spacing w:after="0" w:line="240" w:lineRule="auto"/>
              <w:contextualSpacing/>
              <w:jc w:val="both"/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9A5DB6">
              <w:rPr>
                <w:rFonts w:eastAsia="Times New Roman" w:cstheme="minorHAnsi"/>
                <w:sz w:val="20"/>
                <w:szCs w:val="20"/>
                <w:lang w:val="en-US" w:eastAsia="fr-FR"/>
              </w:rPr>
              <w:t>Managed the group’s finances. Upped the disposable income by over 4000$ compared to the previous year by finding new sponsors and funding opportunities.</w:t>
            </w:r>
          </w:p>
          <w:p w14:paraId="1922FEE6" w14:textId="77777777" w:rsidR="00DA4CB0" w:rsidRPr="009A5DB6" w:rsidRDefault="00DA4CB0" w:rsidP="00596437">
            <w:pPr>
              <w:numPr>
                <w:ilvl w:val="0"/>
                <w:numId w:val="48"/>
              </w:numPr>
              <w:spacing w:after="0" w:line="240" w:lineRule="auto"/>
              <w:contextualSpacing/>
              <w:jc w:val="both"/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9A5DB6">
              <w:rPr>
                <w:rFonts w:eastAsia="Times New Roman" w:cstheme="minorHAnsi"/>
                <w:sz w:val="20"/>
                <w:szCs w:val="20"/>
                <w:lang w:val="en-US" w:eastAsia="fr-FR"/>
              </w:rPr>
              <w:t>Director of Communications</w:t>
            </w:r>
            <w:r w:rsidRPr="009A5DB6">
              <w:rPr>
                <w:rFonts w:eastAsia="Times New Roman" w:cstheme="minorHAnsi"/>
                <w:sz w:val="20"/>
                <w:szCs w:val="20"/>
                <w:lang w:val="en-US" w:eastAsia="fr-FR"/>
              </w:rPr>
              <w:tab/>
            </w:r>
            <w:r w:rsidRPr="009A5DB6">
              <w:rPr>
                <w:rFonts w:eastAsia="Times New Roman" w:cstheme="minorHAnsi"/>
                <w:sz w:val="20"/>
                <w:szCs w:val="20"/>
                <w:lang w:val="en-US" w:eastAsia="fr-FR"/>
              </w:rPr>
              <w:tab/>
            </w:r>
            <w:r w:rsidRPr="009A5DB6">
              <w:rPr>
                <w:rFonts w:eastAsia="Times New Roman" w:cstheme="minorHAnsi"/>
                <w:sz w:val="20"/>
                <w:szCs w:val="20"/>
                <w:lang w:val="en-US" w:eastAsia="fr-FR"/>
              </w:rPr>
              <w:tab/>
            </w:r>
            <w:r w:rsidRPr="009A5DB6">
              <w:rPr>
                <w:rFonts w:eastAsia="Times New Roman" w:cstheme="minorHAnsi"/>
                <w:sz w:val="20"/>
                <w:szCs w:val="20"/>
                <w:lang w:val="en-US" w:eastAsia="fr-FR"/>
              </w:rPr>
              <w:tab/>
            </w:r>
            <w:r w:rsidRPr="009A5DB6">
              <w:rPr>
                <w:rFonts w:eastAsia="Times New Roman" w:cstheme="minorHAnsi"/>
                <w:sz w:val="20"/>
                <w:szCs w:val="20"/>
                <w:lang w:val="en-US" w:eastAsia="fr-FR"/>
              </w:rPr>
              <w:tab/>
            </w:r>
            <w:r w:rsidRPr="009A5DB6">
              <w:rPr>
                <w:rFonts w:eastAsia="Times New Roman" w:cstheme="minorHAnsi"/>
                <w:sz w:val="20"/>
                <w:szCs w:val="20"/>
                <w:lang w:val="en-US" w:eastAsia="fr-FR"/>
              </w:rPr>
              <w:tab/>
            </w:r>
            <w:r w:rsidRPr="009A5DB6">
              <w:rPr>
                <w:rFonts w:eastAsia="Times New Roman" w:cstheme="minorHAnsi"/>
                <w:sz w:val="20"/>
                <w:szCs w:val="20"/>
                <w:lang w:val="en-US" w:eastAsia="fr-FR"/>
              </w:rPr>
              <w:tab/>
            </w:r>
          </w:p>
          <w:p w14:paraId="62370D1F" w14:textId="77777777" w:rsidR="00DA4CB0" w:rsidRPr="009A5DB6" w:rsidRDefault="00DA4CB0" w:rsidP="00596437">
            <w:pPr>
              <w:numPr>
                <w:ilvl w:val="1"/>
                <w:numId w:val="49"/>
              </w:numPr>
              <w:spacing w:after="0" w:line="240" w:lineRule="auto"/>
              <w:contextualSpacing/>
              <w:jc w:val="both"/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9A5DB6">
              <w:rPr>
                <w:rFonts w:eastAsia="Times New Roman" w:cstheme="minorHAnsi"/>
                <w:sz w:val="20"/>
                <w:szCs w:val="20"/>
                <w:lang w:val="en-US" w:eastAsia="fr-FR"/>
              </w:rPr>
              <w:t>Managed recruitment of new members, publi</w:t>
            </w:r>
            <w:bookmarkStart w:id="0" w:name="_GoBack"/>
            <w:bookmarkEnd w:id="0"/>
            <w:r w:rsidRPr="009A5DB6">
              <w:rPr>
                <w:rFonts w:eastAsia="Times New Roman" w:cstheme="minorHAnsi"/>
                <w:sz w:val="20"/>
                <w:szCs w:val="20"/>
                <w:lang w:val="en-US" w:eastAsia="fr-FR"/>
              </w:rPr>
              <w:t>city, social media and visibility for the group</w:t>
            </w:r>
          </w:p>
          <w:p w14:paraId="45760FDE" w14:textId="06168F6C" w:rsidR="00ED297D" w:rsidRPr="009E0BD8" w:rsidRDefault="00ED297D" w:rsidP="00EB1CB3">
            <w:pPr>
              <w:pBdr>
                <w:top w:val="single" w:sz="4" w:space="1" w:color="000000"/>
                <w:bottom w:val="single" w:sz="6" w:space="1" w:color="000000"/>
              </w:pBdr>
              <w:spacing w:before="120" w:after="120" w:line="240" w:lineRule="auto"/>
              <w:ind w:left="862" w:right="862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32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32"/>
                <w:lang w:val="en-US" w:eastAsia="fr-FR"/>
              </w:rPr>
              <w:t>Awards &amp; Scholarships</w:t>
            </w:r>
          </w:p>
          <w:p w14:paraId="58D3E7E4" w14:textId="77777777" w:rsidR="00ED297D" w:rsidRPr="009A5DB6" w:rsidRDefault="00ED297D" w:rsidP="00EB1CB3">
            <w:pPr>
              <w:tabs>
                <w:tab w:val="right" w:pos="8820"/>
              </w:tabs>
              <w:spacing w:after="0" w:line="240" w:lineRule="auto"/>
              <w:ind w:right="452"/>
              <w:rPr>
                <w:rFonts w:eastAsia="Yu Mincho Light" w:cstheme="minorHAnsi"/>
                <w:i/>
                <w:sz w:val="20"/>
                <w:lang w:eastAsia="fr-FR"/>
              </w:rPr>
            </w:pPr>
            <w:r w:rsidRPr="009A5DB6">
              <w:rPr>
                <w:rFonts w:eastAsia="Yu Mincho Light" w:cstheme="minorHAnsi"/>
                <w:i/>
                <w:sz w:val="20"/>
                <w:lang w:eastAsia="fr-FR"/>
              </w:rPr>
              <w:t>Recipient of the prestigious and competitive FRQNT research grant for M.Sc. students</w:t>
            </w:r>
          </w:p>
          <w:p w14:paraId="5473ED0B" w14:textId="77777777" w:rsidR="00ED297D" w:rsidRPr="009A5DB6" w:rsidRDefault="00ED297D" w:rsidP="00EB1CB3">
            <w:pPr>
              <w:tabs>
                <w:tab w:val="right" w:pos="8820"/>
              </w:tabs>
              <w:spacing w:after="0" w:line="240" w:lineRule="auto"/>
              <w:ind w:right="452"/>
              <w:rPr>
                <w:rFonts w:eastAsia="Yu Mincho Light" w:cstheme="minorHAnsi"/>
                <w:i/>
                <w:sz w:val="20"/>
                <w:lang w:eastAsia="fr-FR"/>
              </w:rPr>
            </w:pPr>
            <w:r w:rsidRPr="009A5DB6">
              <w:rPr>
                <w:rFonts w:eastAsia="Yu Mincho Light" w:cstheme="minorHAnsi"/>
                <w:i/>
                <w:sz w:val="20"/>
                <w:lang w:eastAsia="fr-FR"/>
              </w:rPr>
              <w:t xml:space="preserve">Recipient of the JA </w:t>
            </w:r>
            <w:proofErr w:type="spellStart"/>
            <w:r w:rsidRPr="009A5DB6">
              <w:rPr>
                <w:rFonts w:eastAsia="Yu Mincho Light" w:cstheme="minorHAnsi"/>
                <w:i/>
                <w:sz w:val="20"/>
                <w:lang w:eastAsia="fr-FR"/>
              </w:rPr>
              <w:t>DeSève</w:t>
            </w:r>
            <w:proofErr w:type="spellEnd"/>
            <w:r w:rsidRPr="009A5DB6">
              <w:rPr>
                <w:rFonts w:eastAsia="Yu Mincho Light" w:cstheme="minorHAnsi"/>
                <w:i/>
                <w:sz w:val="20"/>
                <w:lang w:eastAsia="fr-FR"/>
              </w:rPr>
              <w:t xml:space="preserve"> award by </w:t>
            </w:r>
            <w:proofErr w:type="spellStart"/>
            <w:r w:rsidRPr="009A5DB6">
              <w:rPr>
                <w:rFonts w:eastAsia="Yu Mincho Light" w:cstheme="minorHAnsi"/>
                <w:i/>
                <w:sz w:val="20"/>
                <w:lang w:eastAsia="fr-FR"/>
              </w:rPr>
              <w:t>Polytechnique</w:t>
            </w:r>
            <w:proofErr w:type="spellEnd"/>
            <w:r w:rsidRPr="009A5DB6">
              <w:rPr>
                <w:rFonts w:eastAsia="Yu Mincho Light" w:cstheme="minorHAnsi"/>
                <w:i/>
                <w:sz w:val="20"/>
                <w:lang w:eastAsia="fr-FR"/>
              </w:rPr>
              <w:t xml:space="preserve"> Montreal  </w:t>
            </w:r>
          </w:p>
          <w:p w14:paraId="7E59A951" w14:textId="77777777" w:rsidR="00ED297D" w:rsidRPr="009A5DB6" w:rsidRDefault="00ED297D" w:rsidP="00EB1CB3">
            <w:pPr>
              <w:tabs>
                <w:tab w:val="right" w:pos="8820"/>
              </w:tabs>
              <w:spacing w:after="0" w:line="240" w:lineRule="auto"/>
              <w:ind w:right="452"/>
              <w:rPr>
                <w:rFonts w:eastAsia="Yu Mincho Light" w:cstheme="minorHAnsi"/>
                <w:i/>
                <w:sz w:val="20"/>
                <w:lang w:eastAsia="fr-FR"/>
              </w:rPr>
            </w:pPr>
            <w:r w:rsidRPr="009A5DB6">
              <w:rPr>
                <w:rFonts w:eastAsia="Yu Mincho Light" w:cstheme="minorHAnsi"/>
                <w:i/>
                <w:sz w:val="20"/>
                <w:lang w:eastAsia="fr-FR"/>
              </w:rPr>
              <w:t>Recipient of the prestigious and competitive NSERC research grant for M.Sc. students</w:t>
            </w:r>
          </w:p>
          <w:p w14:paraId="0178FFA3" w14:textId="77777777" w:rsidR="00ED297D" w:rsidRPr="009A5DB6" w:rsidRDefault="00ED297D" w:rsidP="00EB1CB3">
            <w:pPr>
              <w:tabs>
                <w:tab w:val="right" w:pos="8820"/>
              </w:tabs>
              <w:spacing w:after="0" w:line="240" w:lineRule="auto"/>
              <w:ind w:right="452"/>
              <w:rPr>
                <w:rFonts w:eastAsia="Yu Mincho Light" w:cstheme="minorHAnsi"/>
                <w:i/>
                <w:sz w:val="20"/>
                <w:lang w:eastAsia="fr-FR"/>
              </w:rPr>
            </w:pPr>
            <w:r w:rsidRPr="009A5DB6">
              <w:rPr>
                <w:rFonts w:eastAsia="Yu Mincho Light" w:cstheme="minorHAnsi"/>
                <w:i/>
                <w:sz w:val="20"/>
                <w:lang w:eastAsia="fr-FR"/>
              </w:rPr>
              <w:t xml:space="preserve">Recipient of the CMC </w:t>
            </w:r>
            <w:proofErr w:type="spellStart"/>
            <w:r w:rsidRPr="009A5DB6">
              <w:rPr>
                <w:rFonts w:eastAsia="Yu Mincho Light" w:cstheme="minorHAnsi"/>
                <w:i/>
                <w:sz w:val="20"/>
                <w:lang w:eastAsia="fr-FR"/>
              </w:rPr>
              <w:t>Électronique</w:t>
            </w:r>
            <w:proofErr w:type="spellEnd"/>
            <w:r w:rsidRPr="009A5DB6">
              <w:rPr>
                <w:rFonts w:eastAsia="Yu Mincho Light" w:cstheme="minorHAnsi"/>
                <w:i/>
                <w:sz w:val="20"/>
                <w:lang w:eastAsia="fr-FR"/>
              </w:rPr>
              <w:t xml:space="preserve">  award by </w:t>
            </w:r>
            <w:proofErr w:type="spellStart"/>
            <w:r w:rsidRPr="009A5DB6">
              <w:rPr>
                <w:rFonts w:eastAsia="Yu Mincho Light" w:cstheme="minorHAnsi"/>
                <w:i/>
                <w:sz w:val="20"/>
                <w:lang w:eastAsia="fr-FR"/>
              </w:rPr>
              <w:t>Polytechnique</w:t>
            </w:r>
            <w:proofErr w:type="spellEnd"/>
            <w:r w:rsidRPr="009A5DB6">
              <w:rPr>
                <w:rFonts w:eastAsia="Yu Mincho Light" w:cstheme="minorHAnsi"/>
                <w:i/>
                <w:sz w:val="20"/>
                <w:lang w:eastAsia="fr-FR"/>
              </w:rPr>
              <w:t xml:space="preserve"> Montreal  </w:t>
            </w:r>
          </w:p>
          <w:p w14:paraId="2719D189" w14:textId="35CCA4DA" w:rsidR="00ED297D" w:rsidRPr="009A5DB6" w:rsidRDefault="00ED297D" w:rsidP="00EB1CB3">
            <w:pPr>
              <w:tabs>
                <w:tab w:val="right" w:pos="8820"/>
              </w:tabs>
              <w:spacing w:after="0" w:line="240" w:lineRule="auto"/>
              <w:rPr>
                <w:rFonts w:eastAsia="Times New Roman" w:cstheme="minorHAnsi"/>
                <w:i/>
                <w:sz w:val="20"/>
                <w:lang w:eastAsia="fr-FR"/>
              </w:rPr>
            </w:pPr>
            <w:r w:rsidRPr="009A5DB6">
              <w:rPr>
                <w:rFonts w:eastAsia="Times New Roman" w:cstheme="minorHAnsi"/>
                <w:i/>
                <w:sz w:val="20"/>
                <w:lang w:eastAsia="fr-FR"/>
              </w:rPr>
              <w:t xml:space="preserve">Recipient of the competitive NSERC Summer research grant for undergraduate research </w:t>
            </w:r>
          </w:p>
          <w:p w14:paraId="60DA71B1" w14:textId="77777777" w:rsidR="00ED297D" w:rsidRPr="009A5DB6" w:rsidRDefault="00ED297D" w:rsidP="00EB1CB3">
            <w:pPr>
              <w:tabs>
                <w:tab w:val="right" w:pos="8820"/>
              </w:tabs>
              <w:spacing w:after="0" w:line="240" w:lineRule="auto"/>
              <w:ind w:right="452"/>
              <w:rPr>
                <w:rFonts w:eastAsia="Yu Mincho Light" w:cstheme="minorHAnsi"/>
                <w:i/>
                <w:sz w:val="20"/>
                <w:lang w:eastAsia="fr-FR"/>
              </w:rPr>
            </w:pPr>
            <w:r w:rsidRPr="009A5DB6">
              <w:rPr>
                <w:rFonts w:eastAsia="Yu Mincho Light" w:cstheme="minorHAnsi"/>
                <w:i/>
                <w:sz w:val="20"/>
                <w:lang w:eastAsia="fr-FR"/>
              </w:rPr>
              <w:t xml:space="preserve">Recipient of the </w:t>
            </w:r>
            <w:proofErr w:type="spellStart"/>
            <w:r w:rsidRPr="009A5DB6">
              <w:rPr>
                <w:rFonts w:eastAsia="Yu Mincho Light" w:cstheme="minorHAnsi"/>
                <w:i/>
                <w:sz w:val="20"/>
                <w:lang w:eastAsia="fr-FR"/>
              </w:rPr>
              <w:t>Vedel</w:t>
            </w:r>
            <w:proofErr w:type="spellEnd"/>
            <w:r w:rsidRPr="009A5DB6">
              <w:rPr>
                <w:rFonts w:eastAsia="Yu Mincho Light" w:cstheme="minorHAnsi"/>
                <w:i/>
                <w:sz w:val="20"/>
                <w:lang w:eastAsia="fr-FR"/>
              </w:rPr>
              <w:t xml:space="preserve"> award by </w:t>
            </w:r>
            <w:proofErr w:type="spellStart"/>
            <w:r w:rsidRPr="009A5DB6">
              <w:rPr>
                <w:rFonts w:eastAsia="Yu Mincho Light" w:cstheme="minorHAnsi"/>
                <w:i/>
                <w:sz w:val="20"/>
                <w:lang w:eastAsia="fr-FR"/>
              </w:rPr>
              <w:t>Polytechnique</w:t>
            </w:r>
            <w:proofErr w:type="spellEnd"/>
            <w:r w:rsidRPr="009A5DB6">
              <w:rPr>
                <w:rFonts w:eastAsia="Yu Mincho Light" w:cstheme="minorHAnsi"/>
                <w:i/>
                <w:sz w:val="20"/>
                <w:lang w:eastAsia="fr-FR"/>
              </w:rPr>
              <w:t xml:space="preserve"> Montreal  </w:t>
            </w:r>
          </w:p>
          <w:p w14:paraId="39D7B5C2" w14:textId="129B09FA" w:rsidR="00ED297D" w:rsidRPr="009A5DB6" w:rsidRDefault="00ED297D" w:rsidP="00EB1CB3">
            <w:pPr>
              <w:tabs>
                <w:tab w:val="right" w:pos="8820"/>
              </w:tabs>
              <w:spacing w:after="0" w:line="240" w:lineRule="auto"/>
              <w:ind w:right="452"/>
              <w:rPr>
                <w:rFonts w:eastAsia="Yu Mincho Light" w:cstheme="minorHAnsi"/>
                <w:i/>
                <w:sz w:val="20"/>
                <w:lang w:eastAsia="fr-FR"/>
              </w:rPr>
            </w:pPr>
            <w:r w:rsidRPr="009A5DB6">
              <w:rPr>
                <w:rFonts w:eastAsia="Yu Mincho Light" w:cstheme="minorHAnsi"/>
                <w:i/>
                <w:sz w:val="20"/>
                <w:lang w:eastAsia="fr-FR"/>
              </w:rPr>
              <w:t xml:space="preserve">Recipient of the Hatch Ltd. award by </w:t>
            </w:r>
            <w:proofErr w:type="spellStart"/>
            <w:r w:rsidRPr="009A5DB6">
              <w:rPr>
                <w:rFonts w:eastAsia="Yu Mincho Light" w:cstheme="minorHAnsi"/>
                <w:i/>
                <w:sz w:val="20"/>
                <w:lang w:eastAsia="fr-FR"/>
              </w:rPr>
              <w:t>Polytechnique</w:t>
            </w:r>
            <w:proofErr w:type="spellEnd"/>
            <w:r w:rsidRPr="009A5DB6">
              <w:rPr>
                <w:rFonts w:eastAsia="Yu Mincho Light" w:cstheme="minorHAnsi"/>
                <w:i/>
                <w:sz w:val="20"/>
                <w:lang w:eastAsia="fr-FR"/>
              </w:rPr>
              <w:t xml:space="preserve"> Montreal  </w:t>
            </w:r>
            <w:r w:rsidRPr="009A5DB6">
              <w:rPr>
                <w:rFonts w:eastAsia="Times New Roman" w:cstheme="minorHAnsi"/>
                <w:b/>
                <w:i/>
                <w:sz w:val="20"/>
                <w:szCs w:val="20"/>
                <w:shd w:val="clear" w:color="auto" w:fill="FEFEFE"/>
                <w:lang w:eastAsia="fr-FR"/>
              </w:rPr>
              <w:t xml:space="preserve"> </w:t>
            </w:r>
          </w:p>
          <w:p w14:paraId="4C5E0B85" w14:textId="0080A498" w:rsidR="00ED297D" w:rsidRPr="00DA4CB0" w:rsidRDefault="00ED297D" w:rsidP="00EB1CB3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</w:p>
        </w:tc>
        <w:tc>
          <w:tcPr>
            <w:tcW w:w="2157" w:type="dxa"/>
            <w:gridSpan w:val="2"/>
            <w:tcBorders>
              <w:left w:val="single" w:sz="4" w:space="0" w:color="auto"/>
            </w:tcBorders>
          </w:tcPr>
          <w:p w14:paraId="6FD03D70" w14:textId="0A1D6862" w:rsidR="00DA4CB0" w:rsidRPr="009A5DB6" w:rsidRDefault="00DA4CB0" w:rsidP="00EB1CB3">
            <w:pPr>
              <w:autoSpaceDE w:val="0"/>
              <w:autoSpaceDN w:val="0"/>
              <w:adjustRightInd w:val="0"/>
              <w:spacing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</w:p>
          <w:p w14:paraId="253A278F" w14:textId="77777777" w:rsidR="0012320E" w:rsidRPr="009A5DB6" w:rsidRDefault="0012320E" w:rsidP="00EB1CB3">
            <w:pPr>
              <w:autoSpaceDE w:val="0"/>
              <w:autoSpaceDN w:val="0"/>
              <w:adjustRightInd w:val="0"/>
              <w:spacing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</w:p>
          <w:p w14:paraId="5BEF6853" w14:textId="6D30B7A3" w:rsidR="00F230D7" w:rsidRDefault="00605AAA" w:rsidP="009A5DB6">
            <w:pPr>
              <w:autoSpaceDE w:val="0"/>
              <w:autoSpaceDN w:val="0"/>
              <w:adjustRightInd w:val="0"/>
              <w:spacing w:before="160"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  <w:r w:rsidRPr="009A5DB6">
              <w:rPr>
                <w:rFonts w:eastAsia="Yu Mincho Light" w:cstheme="minorHAnsi"/>
                <w:color w:val="000000"/>
                <w:sz w:val="20"/>
                <w:szCs w:val="20"/>
              </w:rPr>
              <w:t>2019</w:t>
            </w:r>
          </w:p>
          <w:p w14:paraId="0101EB45" w14:textId="1398E071" w:rsidR="009A5DB6" w:rsidRPr="009A5DB6" w:rsidRDefault="009A5DB6" w:rsidP="00EB1CB3">
            <w:pPr>
              <w:autoSpaceDE w:val="0"/>
              <w:autoSpaceDN w:val="0"/>
              <w:adjustRightInd w:val="0"/>
              <w:spacing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  <w:r>
              <w:rPr>
                <w:rFonts w:eastAsia="Yu Mincho Light" w:cstheme="minorHAnsi"/>
                <w:color w:val="000000"/>
                <w:sz w:val="20"/>
                <w:szCs w:val="20"/>
              </w:rPr>
              <w:t>2018-2019</w:t>
            </w:r>
          </w:p>
          <w:p w14:paraId="65CECE3E" w14:textId="5EB7FB2E" w:rsidR="00465703" w:rsidRPr="009A5DB6" w:rsidRDefault="00465703" w:rsidP="00EB1CB3">
            <w:pPr>
              <w:autoSpaceDE w:val="0"/>
              <w:autoSpaceDN w:val="0"/>
              <w:adjustRightInd w:val="0"/>
              <w:spacing w:before="40" w:after="0" w:line="240" w:lineRule="auto"/>
              <w:ind w:left="357" w:hanging="357"/>
              <w:rPr>
                <w:rFonts w:eastAsia="Yu Mincho Light" w:cstheme="minorHAnsi"/>
                <w:color w:val="000000"/>
                <w:sz w:val="20"/>
                <w:szCs w:val="20"/>
              </w:rPr>
            </w:pPr>
            <w:r w:rsidRPr="009A5DB6">
              <w:rPr>
                <w:rFonts w:eastAsia="Yu Mincho Light" w:cstheme="minorHAnsi"/>
                <w:color w:val="000000"/>
                <w:sz w:val="20"/>
                <w:szCs w:val="20"/>
              </w:rPr>
              <w:t>201</w:t>
            </w:r>
            <w:r w:rsidR="00605AAA" w:rsidRPr="009A5DB6">
              <w:rPr>
                <w:rFonts w:eastAsia="Yu Mincho Light" w:cstheme="minorHAnsi"/>
                <w:color w:val="000000"/>
                <w:sz w:val="20"/>
                <w:szCs w:val="20"/>
              </w:rPr>
              <w:t>7-2018</w:t>
            </w:r>
          </w:p>
          <w:p w14:paraId="6409361B" w14:textId="506DA836" w:rsidR="00DA190D" w:rsidRPr="009A5DB6" w:rsidRDefault="00465703" w:rsidP="00EB1CB3">
            <w:pPr>
              <w:autoSpaceDE w:val="0"/>
              <w:autoSpaceDN w:val="0"/>
              <w:adjustRightInd w:val="0"/>
              <w:spacing w:before="40"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  <w:r w:rsidRPr="009A5DB6">
              <w:rPr>
                <w:rFonts w:eastAsia="Yu Mincho Light" w:cstheme="minorHAnsi"/>
                <w:color w:val="000000"/>
                <w:sz w:val="20"/>
                <w:szCs w:val="20"/>
              </w:rPr>
              <w:t>2017-2018</w:t>
            </w:r>
          </w:p>
          <w:p w14:paraId="42BC5A02" w14:textId="5CDA2182" w:rsidR="00F230D7" w:rsidRDefault="00465703" w:rsidP="009A5D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  <w:r w:rsidRPr="009A5DB6">
              <w:rPr>
                <w:rFonts w:eastAsia="Yu Mincho Light" w:cstheme="minorHAnsi"/>
                <w:color w:val="000000"/>
                <w:sz w:val="20"/>
                <w:szCs w:val="20"/>
              </w:rPr>
              <w:t>2014-2018</w:t>
            </w:r>
          </w:p>
          <w:p w14:paraId="37446CF7" w14:textId="77777777" w:rsidR="009A5DB6" w:rsidRPr="009A5DB6" w:rsidRDefault="009A5DB6" w:rsidP="009A5DB6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</w:p>
          <w:p w14:paraId="645E5FBC" w14:textId="2B23ABDA" w:rsidR="00465703" w:rsidRPr="009A5DB6" w:rsidRDefault="00465703" w:rsidP="00EB1CB3">
            <w:pPr>
              <w:autoSpaceDE w:val="0"/>
              <w:autoSpaceDN w:val="0"/>
              <w:adjustRightInd w:val="0"/>
              <w:spacing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  <w:r w:rsidRPr="009A5DB6">
              <w:rPr>
                <w:rFonts w:eastAsia="Yu Mincho Light" w:cstheme="minorHAnsi"/>
                <w:color w:val="000000"/>
                <w:sz w:val="20"/>
                <w:szCs w:val="20"/>
              </w:rPr>
              <w:t>2016-2017</w:t>
            </w:r>
          </w:p>
          <w:p w14:paraId="128489BD" w14:textId="77777777" w:rsidR="00F230D7" w:rsidRPr="009A5DB6" w:rsidRDefault="00F230D7" w:rsidP="00EB1CB3">
            <w:pPr>
              <w:autoSpaceDE w:val="0"/>
              <w:autoSpaceDN w:val="0"/>
              <w:adjustRightInd w:val="0"/>
              <w:spacing w:before="40"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</w:p>
          <w:p w14:paraId="6F040840" w14:textId="77777777" w:rsidR="00465703" w:rsidRPr="009A5DB6" w:rsidRDefault="00465703" w:rsidP="00EB1CB3">
            <w:pPr>
              <w:autoSpaceDE w:val="0"/>
              <w:autoSpaceDN w:val="0"/>
              <w:adjustRightInd w:val="0"/>
              <w:spacing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</w:p>
          <w:p w14:paraId="72819ACB" w14:textId="77777777" w:rsidR="00465703" w:rsidRPr="009A5DB6" w:rsidRDefault="00465703" w:rsidP="00EB1CB3">
            <w:pPr>
              <w:autoSpaceDE w:val="0"/>
              <w:autoSpaceDN w:val="0"/>
              <w:adjustRightInd w:val="0"/>
              <w:spacing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  <w:r w:rsidRPr="009A5DB6">
              <w:rPr>
                <w:rFonts w:eastAsia="Yu Mincho Light" w:cstheme="minorHAnsi"/>
                <w:color w:val="000000"/>
                <w:sz w:val="20"/>
                <w:szCs w:val="20"/>
              </w:rPr>
              <w:t>2015-2016</w:t>
            </w:r>
          </w:p>
          <w:p w14:paraId="7742829D" w14:textId="77777777" w:rsidR="00ED297D" w:rsidRPr="009A5DB6" w:rsidRDefault="00ED297D" w:rsidP="00EB1CB3">
            <w:pPr>
              <w:autoSpaceDE w:val="0"/>
              <w:autoSpaceDN w:val="0"/>
              <w:adjustRightInd w:val="0"/>
              <w:spacing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</w:p>
          <w:p w14:paraId="099CEEA0" w14:textId="503742A6" w:rsidR="00ED297D" w:rsidRDefault="00ED297D" w:rsidP="00EB1CB3">
            <w:pPr>
              <w:autoSpaceDE w:val="0"/>
              <w:autoSpaceDN w:val="0"/>
              <w:adjustRightInd w:val="0"/>
              <w:spacing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</w:p>
          <w:p w14:paraId="7304B27E" w14:textId="77777777" w:rsidR="009A5DB6" w:rsidRPr="009A5DB6" w:rsidRDefault="009A5DB6" w:rsidP="00EB1CB3">
            <w:pPr>
              <w:autoSpaceDE w:val="0"/>
              <w:autoSpaceDN w:val="0"/>
              <w:adjustRightInd w:val="0"/>
              <w:spacing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</w:p>
          <w:p w14:paraId="54AA5454" w14:textId="77777777" w:rsidR="00ED297D" w:rsidRPr="009A5DB6" w:rsidRDefault="00ED297D" w:rsidP="009A5DB6">
            <w:pPr>
              <w:tabs>
                <w:tab w:val="right" w:pos="8820"/>
              </w:tabs>
              <w:spacing w:before="160" w:after="0" w:line="240" w:lineRule="auto"/>
              <w:ind w:right="454"/>
              <w:rPr>
                <w:rFonts w:eastAsia="Yu Mincho Light" w:cstheme="minorHAnsi"/>
                <w:sz w:val="20"/>
                <w:lang w:eastAsia="fr-FR"/>
              </w:rPr>
            </w:pPr>
            <w:r w:rsidRPr="009A5DB6">
              <w:rPr>
                <w:rFonts w:eastAsia="Yu Mincho Light" w:cstheme="minorHAnsi"/>
                <w:sz w:val="20"/>
                <w:lang w:eastAsia="fr-FR"/>
              </w:rPr>
              <w:t>2019</w:t>
            </w:r>
          </w:p>
          <w:p w14:paraId="25720225" w14:textId="77777777" w:rsidR="00ED297D" w:rsidRPr="009A5DB6" w:rsidRDefault="00ED297D" w:rsidP="00EB1CB3">
            <w:pPr>
              <w:tabs>
                <w:tab w:val="right" w:pos="8820"/>
              </w:tabs>
              <w:spacing w:after="0" w:line="240" w:lineRule="auto"/>
              <w:ind w:right="452"/>
              <w:rPr>
                <w:rFonts w:eastAsia="Yu Mincho Light" w:cstheme="minorHAnsi"/>
                <w:sz w:val="20"/>
                <w:lang w:eastAsia="fr-FR"/>
              </w:rPr>
            </w:pPr>
            <w:r w:rsidRPr="009A5DB6">
              <w:rPr>
                <w:rFonts w:eastAsia="Yu Mincho Light" w:cstheme="minorHAnsi"/>
                <w:sz w:val="20"/>
                <w:lang w:eastAsia="fr-FR"/>
              </w:rPr>
              <w:t>2019</w:t>
            </w:r>
          </w:p>
          <w:p w14:paraId="21C900F0" w14:textId="5F08E032" w:rsidR="00ED297D" w:rsidRPr="009A5DB6" w:rsidRDefault="00ED297D" w:rsidP="00EB1CB3">
            <w:pPr>
              <w:tabs>
                <w:tab w:val="right" w:pos="8820"/>
              </w:tabs>
              <w:spacing w:after="0" w:line="240" w:lineRule="auto"/>
              <w:ind w:right="452"/>
              <w:rPr>
                <w:rFonts w:eastAsia="Yu Mincho Light" w:cstheme="minorHAnsi"/>
                <w:sz w:val="20"/>
                <w:lang w:eastAsia="fr-FR"/>
              </w:rPr>
            </w:pPr>
            <w:r w:rsidRPr="009A5DB6">
              <w:rPr>
                <w:rFonts w:eastAsia="Yu Mincho Light" w:cstheme="minorHAnsi"/>
                <w:sz w:val="20"/>
                <w:lang w:eastAsia="fr-FR"/>
              </w:rPr>
              <w:t>2018</w:t>
            </w:r>
          </w:p>
          <w:p w14:paraId="734B1CFA" w14:textId="77777777" w:rsidR="00ED297D" w:rsidRPr="009A5DB6" w:rsidRDefault="00ED297D" w:rsidP="009A5DB6">
            <w:pPr>
              <w:tabs>
                <w:tab w:val="right" w:pos="8820"/>
              </w:tabs>
              <w:spacing w:after="0" w:line="240" w:lineRule="auto"/>
              <w:ind w:right="397"/>
              <w:rPr>
                <w:rFonts w:eastAsia="Yu Mincho Light" w:cstheme="minorHAnsi"/>
                <w:sz w:val="20"/>
                <w:lang w:eastAsia="fr-FR"/>
              </w:rPr>
            </w:pPr>
            <w:r w:rsidRPr="009A5DB6">
              <w:rPr>
                <w:rFonts w:eastAsia="Yu Mincho Light" w:cstheme="minorHAnsi"/>
                <w:sz w:val="20"/>
                <w:lang w:eastAsia="fr-FR"/>
              </w:rPr>
              <w:t>2017, 2018</w:t>
            </w:r>
          </w:p>
          <w:p w14:paraId="767A205B" w14:textId="2108B1EB" w:rsidR="00EB1CB3" w:rsidRPr="009A5DB6" w:rsidRDefault="00EB1CB3" w:rsidP="00EB1CB3">
            <w:pPr>
              <w:tabs>
                <w:tab w:val="right" w:pos="8820"/>
              </w:tabs>
              <w:spacing w:after="0" w:line="240" w:lineRule="auto"/>
              <w:ind w:right="454"/>
              <w:rPr>
                <w:rFonts w:eastAsia="Yu Mincho Light" w:cstheme="minorHAnsi"/>
                <w:sz w:val="20"/>
                <w:lang w:eastAsia="fr-FR"/>
              </w:rPr>
            </w:pPr>
            <w:r w:rsidRPr="009A5DB6">
              <w:rPr>
                <w:rFonts w:eastAsia="Yu Mincho Light" w:cstheme="minorHAnsi"/>
                <w:sz w:val="20"/>
                <w:lang w:eastAsia="fr-FR"/>
              </w:rPr>
              <w:t>2015, 2016, 2017</w:t>
            </w:r>
          </w:p>
          <w:p w14:paraId="23A386DA" w14:textId="450BF31B" w:rsidR="00ED297D" w:rsidRPr="009A5DB6" w:rsidRDefault="00ED297D" w:rsidP="00EB1CB3">
            <w:pPr>
              <w:tabs>
                <w:tab w:val="right" w:pos="8820"/>
              </w:tabs>
              <w:spacing w:after="0" w:line="240" w:lineRule="auto"/>
              <w:ind w:right="452"/>
              <w:rPr>
                <w:rFonts w:eastAsia="Yu Mincho Light" w:cstheme="minorHAnsi"/>
                <w:sz w:val="20"/>
                <w:lang w:eastAsia="fr-FR"/>
              </w:rPr>
            </w:pPr>
            <w:r w:rsidRPr="009A5DB6">
              <w:rPr>
                <w:rFonts w:eastAsia="Yu Mincho Light" w:cstheme="minorHAnsi"/>
                <w:sz w:val="20"/>
                <w:lang w:eastAsia="fr-FR"/>
              </w:rPr>
              <w:t>2016</w:t>
            </w:r>
          </w:p>
          <w:p w14:paraId="53791F8D" w14:textId="77777777" w:rsidR="00ED297D" w:rsidRPr="009A5DB6" w:rsidRDefault="00ED297D" w:rsidP="00EB1CB3">
            <w:pPr>
              <w:tabs>
                <w:tab w:val="right" w:pos="8820"/>
              </w:tabs>
              <w:spacing w:after="0" w:line="240" w:lineRule="auto"/>
              <w:ind w:right="452"/>
              <w:rPr>
                <w:rFonts w:eastAsia="Yu Mincho Light" w:cstheme="minorHAnsi"/>
                <w:sz w:val="20"/>
                <w:lang w:eastAsia="fr-FR"/>
              </w:rPr>
            </w:pPr>
            <w:r w:rsidRPr="009A5DB6">
              <w:rPr>
                <w:rFonts w:eastAsia="Yu Mincho Light" w:cstheme="minorHAnsi"/>
                <w:sz w:val="20"/>
                <w:lang w:eastAsia="fr-FR"/>
              </w:rPr>
              <w:t xml:space="preserve">2015 </w:t>
            </w:r>
          </w:p>
          <w:p w14:paraId="4EECCD60" w14:textId="1F065156" w:rsidR="00ED297D" w:rsidRPr="009A5DB6" w:rsidRDefault="00ED297D" w:rsidP="00EB1CB3">
            <w:pPr>
              <w:autoSpaceDE w:val="0"/>
              <w:autoSpaceDN w:val="0"/>
              <w:adjustRightInd w:val="0"/>
              <w:spacing w:after="0" w:line="240" w:lineRule="auto"/>
              <w:rPr>
                <w:rFonts w:eastAsia="Yu Mincho Light" w:cstheme="minorHAnsi"/>
                <w:color w:val="000000"/>
                <w:sz w:val="20"/>
                <w:szCs w:val="20"/>
              </w:rPr>
            </w:pPr>
          </w:p>
        </w:tc>
      </w:tr>
    </w:tbl>
    <w:p w14:paraId="0EE9B7C4" w14:textId="77777777" w:rsidR="00FE7060" w:rsidRPr="00EB1CB3" w:rsidRDefault="00FE7060" w:rsidP="00FE7060"/>
    <w:sectPr w:rsidR="00FE7060" w:rsidRPr="00EB1CB3" w:rsidSect="00EB1CB3">
      <w:headerReference w:type="default" r:id="rId8"/>
      <w:pgSz w:w="12240" w:h="15840"/>
      <w:pgMar w:top="340" w:right="454" w:bottom="170" w:left="454" w:header="34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CB002" w14:textId="77777777" w:rsidR="00B70AE2" w:rsidRDefault="00B70AE2" w:rsidP="00B04A89">
      <w:pPr>
        <w:spacing w:after="0" w:line="240" w:lineRule="auto"/>
      </w:pPr>
      <w:r>
        <w:separator/>
      </w:r>
    </w:p>
  </w:endnote>
  <w:endnote w:type="continuationSeparator" w:id="0">
    <w:p w14:paraId="3D83F813" w14:textId="77777777" w:rsidR="00B70AE2" w:rsidRDefault="00B70AE2" w:rsidP="00B0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 Light">
    <w:altName w:val="MS Gothic"/>
    <w:charset w:val="80"/>
    <w:family w:val="roman"/>
    <w:pitch w:val="variable"/>
    <w:sig w:usb0="00000000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7EED27" w14:textId="77777777" w:rsidR="00B70AE2" w:rsidRDefault="00B70AE2" w:rsidP="00B04A89">
      <w:pPr>
        <w:spacing w:after="0" w:line="240" w:lineRule="auto"/>
      </w:pPr>
      <w:r>
        <w:separator/>
      </w:r>
    </w:p>
  </w:footnote>
  <w:footnote w:type="continuationSeparator" w:id="0">
    <w:p w14:paraId="07BF7F15" w14:textId="77777777" w:rsidR="00B70AE2" w:rsidRDefault="00B70AE2" w:rsidP="00B04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180"/>
      <w:gridCol w:w="1152"/>
    </w:tblGrid>
    <w:tr w:rsidR="007C2AC8" w14:paraId="5E09B9D2" w14:textId="77777777" w:rsidTr="00C912A5">
      <w:trPr>
        <w:trHeight w:val="291"/>
      </w:trPr>
      <w:tc>
        <w:tcPr>
          <w:tcW w:w="0" w:type="auto"/>
          <w:tcBorders>
            <w:right w:val="single" w:sz="6" w:space="0" w:color="000000" w:themeColor="text1"/>
          </w:tcBorders>
        </w:tcPr>
        <w:p w14:paraId="5FFA09C2" w14:textId="77777777" w:rsidR="007C2AC8" w:rsidRPr="00C912A5" w:rsidRDefault="007C2AC8">
          <w:pPr>
            <w:pStyle w:val="En-tte"/>
            <w:jc w:val="right"/>
            <w:rPr>
              <w:b/>
              <w:bCs/>
              <w:color w:val="000000" w:themeColor="text1"/>
            </w:rPr>
          </w:pP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1655361D" w14:textId="17C6CC40" w:rsidR="007C2AC8" w:rsidRPr="00C912A5" w:rsidRDefault="009D2942">
          <w:pPr>
            <w:pStyle w:val="En-tte"/>
            <w:rPr>
              <w:rFonts w:ascii="Segoe UI" w:hAnsi="Segoe UI" w:cs="Segoe UI"/>
              <w:b/>
              <w:color w:val="000000" w:themeColor="text1"/>
              <w:sz w:val="18"/>
              <w:szCs w:val="18"/>
            </w:rPr>
          </w:pPr>
          <w:r w:rsidRPr="00C912A5">
            <w:rPr>
              <w:rFonts w:ascii="Segoe UI" w:hAnsi="Segoe UI" w:cs="Segoe UI"/>
              <w:b/>
              <w:color w:val="000000" w:themeColor="text1"/>
              <w:sz w:val="18"/>
              <w:szCs w:val="18"/>
            </w:rPr>
            <w:fldChar w:fldCharType="begin"/>
          </w:r>
          <w:r w:rsidR="007C2AC8" w:rsidRPr="00C912A5">
            <w:rPr>
              <w:rFonts w:ascii="Segoe UI" w:hAnsi="Segoe UI" w:cs="Segoe UI"/>
              <w:b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912A5">
            <w:rPr>
              <w:rFonts w:ascii="Segoe UI" w:hAnsi="Segoe UI" w:cs="Segoe UI"/>
              <w:b/>
              <w:color w:val="000000" w:themeColor="text1"/>
              <w:sz w:val="18"/>
              <w:szCs w:val="18"/>
            </w:rPr>
            <w:fldChar w:fldCharType="separate"/>
          </w:r>
          <w:r w:rsidR="00596437">
            <w:rPr>
              <w:rFonts w:ascii="Segoe UI" w:hAnsi="Segoe UI" w:cs="Segoe UI"/>
              <w:b/>
              <w:noProof/>
              <w:color w:val="000000" w:themeColor="text1"/>
              <w:sz w:val="18"/>
              <w:szCs w:val="18"/>
            </w:rPr>
            <w:t>1</w:t>
          </w:r>
          <w:r w:rsidRPr="00C912A5">
            <w:rPr>
              <w:rFonts w:ascii="Segoe UI" w:hAnsi="Segoe UI" w:cs="Segoe UI"/>
              <w:b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362A8B7A" w14:textId="77777777" w:rsidR="007C2AC8" w:rsidRDefault="007C2AC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6FD3"/>
    <w:multiLevelType w:val="hybridMultilevel"/>
    <w:tmpl w:val="3C2835F8"/>
    <w:lvl w:ilvl="0" w:tplc="8DDE2566">
      <w:start w:val="51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657C0"/>
    <w:multiLevelType w:val="hybridMultilevel"/>
    <w:tmpl w:val="39AE3CFC"/>
    <w:lvl w:ilvl="0" w:tplc="8DDE2566">
      <w:start w:val="514"/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B0157"/>
    <w:multiLevelType w:val="hybridMultilevel"/>
    <w:tmpl w:val="404AE1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441B8"/>
    <w:multiLevelType w:val="hybridMultilevel"/>
    <w:tmpl w:val="D9985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D2746E"/>
    <w:multiLevelType w:val="hybridMultilevel"/>
    <w:tmpl w:val="F99EC2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DE2566">
      <w:start w:val="51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6111C"/>
    <w:multiLevelType w:val="hybridMultilevel"/>
    <w:tmpl w:val="2DA0A13C"/>
    <w:lvl w:ilvl="0" w:tplc="540A7A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6820AE"/>
    <w:multiLevelType w:val="hybridMultilevel"/>
    <w:tmpl w:val="E294F0B6"/>
    <w:lvl w:ilvl="0" w:tplc="8DDE2566">
      <w:start w:val="51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C1DFF"/>
    <w:multiLevelType w:val="hybridMultilevel"/>
    <w:tmpl w:val="F3BAD17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F2223"/>
    <w:multiLevelType w:val="hybridMultilevel"/>
    <w:tmpl w:val="C32E7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C19BB"/>
    <w:multiLevelType w:val="hybridMultilevel"/>
    <w:tmpl w:val="A10859A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DDE2566">
      <w:start w:val="51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72FB4"/>
    <w:multiLevelType w:val="hybridMultilevel"/>
    <w:tmpl w:val="8B861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6A75C7"/>
    <w:multiLevelType w:val="hybridMultilevel"/>
    <w:tmpl w:val="6CA69EF8"/>
    <w:lvl w:ilvl="0" w:tplc="8DDE2566">
      <w:start w:val="51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77DC1"/>
    <w:multiLevelType w:val="hybridMultilevel"/>
    <w:tmpl w:val="5C98D0A0"/>
    <w:lvl w:ilvl="0" w:tplc="8DDE2566">
      <w:start w:val="514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C23714"/>
    <w:multiLevelType w:val="hybridMultilevel"/>
    <w:tmpl w:val="66C4F27E"/>
    <w:lvl w:ilvl="0" w:tplc="8DDE2566">
      <w:start w:val="514"/>
      <w:numFmt w:val="bullet"/>
      <w:lvlText w:val="-"/>
      <w:lvlJc w:val="left"/>
      <w:pPr>
        <w:ind w:left="1466" w:hanging="360"/>
      </w:pPr>
      <w:rPr>
        <w:rFonts w:ascii="Segoe UI" w:eastAsiaTheme="minorHAnsi" w:hAnsi="Segoe UI" w:cs="Segoe UI" w:hint="default"/>
      </w:rPr>
    </w:lvl>
    <w:lvl w:ilvl="1" w:tplc="100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4" w15:restartNumberingAfterBreak="0">
    <w:nsid w:val="2D014009"/>
    <w:multiLevelType w:val="hybridMultilevel"/>
    <w:tmpl w:val="924E56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A5E8E"/>
    <w:multiLevelType w:val="hybridMultilevel"/>
    <w:tmpl w:val="4D46C7E6"/>
    <w:lvl w:ilvl="0" w:tplc="8DDE2566">
      <w:start w:val="51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02021"/>
    <w:multiLevelType w:val="hybridMultilevel"/>
    <w:tmpl w:val="91B096A0"/>
    <w:lvl w:ilvl="0" w:tplc="8DDE2566">
      <w:start w:val="51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B2CBF"/>
    <w:multiLevelType w:val="hybridMultilevel"/>
    <w:tmpl w:val="87F674FE"/>
    <w:lvl w:ilvl="0" w:tplc="8DDE2566">
      <w:start w:val="51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E6FD1"/>
    <w:multiLevelType w:val="hybridMultilevel"/>
    <w:tmpl w:val="3828C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C34AB5"/>
    <w:multiLevelType w:val="hybridMultilevel"/>
    <w:tmpl w:val="9A5C56B0"/>
    <w:lvl w:ilvl="0" w:tplc="540A7A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F772D"/>
    <w:multiLevelType w:val="hybridMultilevel"/>
    <w:tmpl w:val="9146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0F7AA8"/>
    <w:multiLevelType w:val="hybridMultilevel"/>
    <w:tmpl w:val="80FCCD70"/>
    <w:lvl w:ilvl="0" w:tplc="8DDE2566">
      <w:start w:val="514"/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375D9C"/>
    <w:multiLevelType w:val="hybridMultilevel"/>
    <w:tmpl w:val="009C9962"/>
    <w:lvl w:ilvl="0" w:tplc="8DDE2566">
      <w:start w:val="51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73F00"/>
    <w:multiLevelType w:val="hybridMultilevel"/>
    <w:tmpl w:val="4ADEA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DE66D6"/>
    <w:multiLevelType w:val="hybridMultilevel"/>
    <w:tmpl w:val="D52EC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DA31CA"/>
    <w:multiLevelType w:val="hybridMultilevel"/>
    <w:tmpl w:val="7CF2D7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78482A"/>
    <w:multiLevelType w:val="hybridMultilevel"/>
    <w:tmpl w:val="6D42F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DDE2566">
      <w:start w:val="514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FBB3CEF"/>
    <w:multiLevelType w:val="hybridMultilevel"/>
    <w:tmpl w:val="BBECC51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1A6BD8"/>
    <w:multiLevelType w:val="hybridMultilevel"/>
    <w:tmpl w:val="DA06DAE4"/>
    <w:lvl w:ilvl="0" w:tplc="8DDE2566">
      <w:start w:val="51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476BC5"/>
    <w:multiLevelType w:val="hybridMultilevel"/>
    <w:tmpl w:val="64FA59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543B1A"/>
    <w:multiLevelType w:val="hybridMultilevel"/>
    <w:tmpl w:val="0E2CF5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0766B2"/>
    <w:multiLevelType w:val="hybridMultilevel"/>
    <w:tmpl w:val="FCF2522C"/>
    <w:lvl w:ilvl="0" w:tplc="540A7A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85242B7"/>
    <w:multiLevelType w:val="hybridMultilevel"/>
    <w:tmpl w:val="36E2D07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DA7E15"/>
    <w:multiLevelType w:val="hybridMultilevel"/>
    <w:tmpl w:val="5E484AAE"/>
    <w:lvl w:ilvl="0" w:tplc="8DDE2566">
      <w:start w:val="51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5E4F5E"/>
    <w:multiLevelType w:val="hybridMultilevel"/>
    <w:tmpl w:val="FA44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C042F0"/>
    <w:multiLevelType w:val="hybridMultilevel"/>
    <w:tmpl w:val="64069C9C"/>
    <w:lvl w:ilvl="0" w:tplc="8DDE2566">
      <w:start w:val="51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D0233A"/>
    <w:multiLevelType w:val="hybridMultilevel"/>
    <w:tmpl w:val="490CDA74"/>
    <w:lvl w:ilvl="0" w:tplc="8DDE2566">
      <w:start w:val="514"/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733031B"/>
    <w:multiLevelType w:val="hybridMultilevel"/>
    <w:tmpl w:val="7DBC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7482D74"/>
    <w:multiLevelType w:val="hybridMultilevel"/>
    <w:tmpl w:val="15BE5A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2D6682"/>
    <w:multiLevelType w:val="hybridMultilevel"/>
    <w:tmpl w:val="8DD0D2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4F3F22"/>
    <w:multiLevelType w:val="hybridMultilevel"/>
    <w:tmpl w:val="709455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DE2566">
      <w:start w:val="51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943BC0"/>
    <w:multiLevelType w:val="hybridMultilevel"/>
    <w:tmpl w:val="05E0A2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AE16EA"/>
    <w:multiLevelType w:val="hybridMultilevel"/>
    <w:tmpl w:val="A0705A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9044FE"/>
    <w:multiLevelType w:val="hybridMultilevel"/>
    <w:tmpl w:val="09A8C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5942EA7"/>
    <w:multiLevelType w:val="hybridMultilevel"/>
    <w:tmpl w:val="FA60D0F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5765C3"/>
    <w:multiLevelType w:val="hybridMultilevel"/>
    <w:tmpl w:val="5E3C8D4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0385AEE"/>
    <w:multiLevelType w:val="hybridMultilevel"/>
    <w:tmpl w:val="3B523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05D623F"/>
    <w:multiLevelType w:val="hybridMultilevel"/>
    <w:tmpl w:val="9F7E211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DDE2566">
      <w:start w:val="51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A068BD"/>
    <w:multiLevelType w:val="hybridMultilevel"/>
    <w:tmpl w:val="D3CA9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34"/>
  </w:num>
  <w:num w:numId="4">
    <w:abstractNumId w:val="18"/>
  </w:num>
  <w:num w:numId="5">
    <w:abstractNumId w:val="48"/>
  </w:num>
  <w:num w:numId="6">
    <w:abstractNumId w:val="21"/>
  </w:num>
  <w:num w:numId="7">
    <w:abstractNumId w:val="36"/>
  </w:num>
  <w:num w:numId="8">
    <w:abstractNumId w:val="1"/>
  </w:num>
  <w:num w:numId="9">
    <w:abstractNumId w:val="46"/>
  </w:num>
  <w:num w:numId="10">
    <w:abstractNumId w:val="31"/>
  </w:num>
  <w:num w:numId="11">
    <w:abstractNumId w:val="19"/>
  </w:num>
  <w:num w:numId="12">
    <w:abstractNumId w:val="5"/>
  </w:num>
  <w:num w:numId="13">
    <w:abstractNumId w:val="26"/>
  </w:num>
  <w:num w:numId="14">
    <w:abstractNumId w:val="22"/>
  </w:num>
  <w:num w:numId="15">
    <w:abstractNumId w:val="3"/>
  </w:num>
  <w:num w:numId="16">
    <w:abstractNumId w:val="37"/>
  </w:num>
  <w:num w:numId="17">
    <w:abstractNumId w:val="10"/>
  </w:num>
  <w:num w:numId="18">
    <w:abstractNumId w:val="23"/>
  </w:num>
  <w:num w:numId="19">
    <w:abstractNumId w:val="24"/>
  </w:num>
  <w:num w:numId="20">
    <w:abstractNumId w:val="43"/>
  </w:num>
  <w:num w:numId="21">
    <w:abstractNumId w:val="44"/>
  </w:num>
  <w:num w:numId="22">
    <w:abstractNumId w:val="25"/>
  </w:num>
  <w:num w:numId="23">
    <w:abstractNumId w:val="28"/>
  </w:num>
  <w:num w:numId="24">
    <w:abstractNumId w:val="38"/>
  </w:num>
  <w:num w:numId="25">
    <w:abstractNumId w:val="29"/>
  </w:num>
  <w:num w:numId="26">
    <w:abstractNumId w:val="27"/>
  </w:num>
  <w:num w:numId="27">
    <w:abstractNumId w:val="41"/>
  </w:num>
  <w:num w:numId="28">
    <w:abstractNumId w:val="9"/>
  </w:num>
  <w:num w:numId="29">
    <w:abstractNumId w:val="7"/>
  </w:num>
  <w:num w:numId="30">
    <w:abstractNumId w:val="32"/>
  </w:num>
  <w:num w:numId="31">
    <w:abstractNumId w:val="39"/>
  </w:num>
  <w:num w:numId="32">
    <w:abstractNumId w:val="14"/>
  </w:num>
  <w:num w:numId="33">
    <w:abstractNumId w:val="2"/>
  </w:num>
  <w:num w:numId="34">
    <w:abstractNumId w:val="40"/>
  </w:num>
  <w:num w:numId="35">
    <w:abstractNumId w:val="4"/>
  </w:num>
  <w:num w:numId="36">
    <w:abstractNumId w:val="8"/>
  </w:num>
  <w:num w:numId="37">
    <w:abstractNumId w:val="45"/>
  </w:num>
  <w:num w:numId="38">
    <w:abstractNumId w:val="47"/>
  </w:num>
  <w:num w:numId="39">
    <w:abstractNumId w:val="42"/>
  </w:num>
  <w:num w:numId="40">
    <w:abstractNumId w:val="16"/>
  </w:num>
  <w:num w:numId="41">
    <w:abstractNumId w:val="12"/>
  </w:num>
  <w:num w:numId="42">
    <w:abstractNumId w:val="13"/>
  </w:num>
  <w:num w:numId="43">
    <w:abstractNumId w:val="35"/>
  </w:num>
  <w:num w:numId="44">
    <w:abstractNumId w:val="30"/>
  </w:num>
  <w:num w:numId="45">
    <w:abstractNumId w:val="11"/>
  </w:num>
  <w:num w:numId="46">
    <w:abstractNumId w:val="6"/>
  </w:num>
  <w:num w:numId="47">
    <w:abstractNumId w:val="33"/>
  </w:num>
  <w:num w:numId="48">
    <w:abstractNumId w:val="17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08"/>
  <w:drawingGridVerticalSpacing w:val="181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8E"/>
    <w:rsid w:val="00011561"/>
    <w:rsid w:val="00023D30"/>
    <w:rsid w:val="00063CD0"/>
    <w:rsid w:val="00071CA1"/>
    <w:rsid w:val="0008209A"/>
    <w:rsid w:val="00085FAC"/>
    <w:rsid w:val="0008665E"/>
    <w:rsid w:val="00091FE3"/>
    <w:rsid w:val="0009478C"/>
    <w:rsid w:val="000962A1"/>
    <w:rsid w:val="000A7341"/>
    <w:rsid w:val="000B0A55"/>
    <w:rsid w:val="000D553B"/>
    <w:rsid w:val="000E6F5A"/>
    <w:rsid w:val="00107BBB"/>
    <w:rsid w:val="0012320E"/>
    <w:rsid w:val="001232C7"/>
    <w:rsid w:val="001304B4"/>
    <w:rsid w:val="00133AF6"/>
    <w:rsid w:val="00141C0F"/>
    <w:rsid w:val="001557B4"/>
    <w:rsid w:val="001622AC"/>
    <w:rsid w:val="00184B24"/>
    <w:rsid w:val="001903D0"/>
    <w:rsid w:val="001B0CD7"/>
    <w:rsid w:val="001C30F1"/>
    <w:rsid w:val="0024292E"/>
    <w:rsid w:val="002509A1"/>
    <w:rsid w:val="00266214"/>
    <w:rsid w:val="002746C2"/>
    <w:rsid w:val="002C4242"/>
    <w:rsid w:val="00331027"/>
    <w:rsid w:val="003459E2"/>
    <w:rsid w:val="00354BCE"/>
    <w:rsid w:val="00360B77"/>
    <w:rsid w:val="00386FBE"/>
    <w:rsid w:val="00392BA0"/>
    <w:rsid w:val="003949E8"/>
    <w:rsid w:val="003A0C7D"/>
    <w:rsid w:val="003B3263"/>
    <w:rsid w:val="003E70F7"/>
    <w:rsid w:val="00426383"/>
    <w:rsid w:val="004355A4"/>
    <w:rsid w:val="004427FE"/>
    <w:rsid w:val="00445085"/>
    <w:rsid w:val="00465703"/>
    <w:rsid w:val="0049743C"/>
    <w:rsid w:val="004A0A4D"/>
    <w:rsid w:val="004A1D91"/>
    <w:rsid w:val="004E3176"/>
    <w:rsid w:val="004F7612"/>
    <w:rsid w:val="00531310"/>
    <w:rsid w:val="005526C3"/>
    <w:rsid w:val="005616FA"/>
    <w:rsid w:val="00596437"/>
    <w:rsid w:val="005A6CC5"/>
    <w:rsid w:val="005C4822"/>
    <w:rsid w:val="00605AAA"/>
    <w:rsid w:val="006129B3"/>
    <w:rsid w:val="00626A11"/>
    <w:rsid w:val="0063195A"/>
    <w:rsid w:val="0065359B"/>
    <w:rsid w:val="0069203C"/>
    <w:rsid w:val="006B04F6"/>
    <w:rsid w:val="00700249"/>
    <w:rsid w:val="00705350"/>
    <w:rsid w:val="007246FE"/>
    <w:rsid w:val="00730031"/>
    <w:rsid w:val="007759D5"/>
    <w:rsid w:val="007A006A"/>
    <w:rsid w:val="007A6998"/>
    <w:rsid w:val="007B025B"/>
    <w:rsid w:val="007B0343"/>
    <w:rsid w:val="007C2AC8"/>
    <w:rsid w:val="007E5A75"/>
    <w:rsid w:val="00841447"/>
    <w:rsid w:val="0089388E"/>
    <w:rsid w:val="008B6C86"/>
    <w:rsid w:val="00940A3F"/>
    <w:rsid w:val="00951BAC"/>
    <w:rsid w:val="00967C52"/>
    <w:rsid w:val="00987E1B"/>
    <w:rsid w:val="009A5DB6"/>
    <w:rsid w:val="009D2650"/>
    <w:rsid w:val="009D2942"/>
    <w:rsid w:val="009E0BD8"/>
    <w:rsid w:val="009F5340"/>
    <w:rsid w:val="00A26702"/>
    <w:rsid w:val="00A8276B"/>
    <w:rsid w:val="00A90B66"/>
    <w:rsid w:val="00AA37E4"/>
    <w:rsid w:val="00AC4100"/>
    <w:rsid w:val="00AE33FA"/>
    <w:rsid w:val="00B00D71"/>
    <w:rsid w:val="00B04A89"/>
    <w:rsid w:val="00B06B63"/>
    <w:rsid w:val="00B32F70"/>
    <w:rsid w:val="00B44CE7"/>
    <w:rsid w:val="00B70AE2"/>
    <w:rsid w:val="00B7253B"/>
    <w:rsid w:val="00BA0CD0"/>
    <w:rsid w:val="00BF0122"/>
    <w:rsid w:val="00BF4AC1"/>
    <w:rsid w:val="00BF54B6"/>
    <w:rsid w:val="00C03D49"/>
    <w:rsid w:val="00C142A1"/>
    <w:rsid w:val="00C143E9"/>
    <w:rsid w:val="00C1654E"/>
    <w:rsid w:val="00C34FC4"/>
    <w:rsid w:val="00C82C3A"/>
    <w:rsid w:val="00C835D9"/>
    <w:rsid w:val="00C912A5"/>
    <w:rsid w:val="00D07C60"/>
    <w:rsid w:val="00D116BD"/>
    <w:rsid w:val="00D2654F"/>
    <w:rsid w:val="00D47739"/>
    <w:rsid w:val="00D94756"/>
    <w:rsid w:val="00D97D93"/>
    <w:rsid w:val="00DA190D"/>
    <w:rsid w:val="00DA4CB0"/>
    <w:rsid w:val="00DB4BD9"/>
    <w:rsid w:val="00DB6F63"/>
    <w:rsid w:val="00DD0E93"/>
    <w:rsid w:val="00E17388"/>
    <w:rsid w:val="00E21A16"/>
    <w:rsid w:val="00E23901"/>
    <w:rsid w:val="00E947DE"/>
    <w:rsid w:val="00E94A0C"/>
    <w:rsid w:val="00EB1CB3"/>
    <w:rsid w:val="00ED147E"/>
    <w:rsid w:val="00ED297D"/>
    <w:rsid w:val="00F10590"/>
    <w:rsid w:val="00F230D7"/>
    <w:rsid w:val="00F446D8"/>
    <w:rsid w:val="00F56C2B"/>
    <w:rsid w:val="00F6438E"/>
    <w:rsid w:val="00F80515"/>
    <w:rsid w:val="00FA4432"/>
    <w:rsid w:val="00FB163F"/>
    <w:rsid w:val="00FE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2B66187"/>
  <w15:docId w15:val="{C27B4F1A-43FC-44AE-B639-255AE0CB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54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89388E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9388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82C3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0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4A89"/>
  </w:style>
  <w:style w:type="paragraph" w:styleId="Pieddepage">
    <w:name w:val="footer"/>
    <w:basedOn w:val="Normal"/>
    <w:link w:val="PieddepageCar"/>
    <w:uiPriority w:val="99"/>
    <w:unhideWhenUsed/>
    <w:rsid w:val="00B0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4A89"/>
  </w:style>
  <w:style w:type="paragraph" w:styleId="Textedebulles">
    <w:name w:val="Balloon Text"/>
    <w:basedOn w:val="Normal"/>
    <w:link w:val="TextedebullesCar"/>
    <w:uiPriority w:val="99"/>
    <w:semiHidden/>
    <w:unhideWhenUsed/>
    <w:rsid w:val="00B04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A8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B04A89"/>
    <w:pPr>
      <w:spacing w:after="0" w:line="240" w:lineRule="auto"/>
    </w:pPr>
    <w:rPr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12320E"/>
    <w:pPr>
      <w:framePr w:hSpace="181" w:wrap="around" w:vAnchor="page" w:hAnchor="text" w:x="126" w:y="710"/>
      <w:pBdr>
        <w:top w:val="single" w:sz="4" w:space="1" w:color="000000" w:themeColor="text1"/>
        <w:bottom w:val="single" w:sz="6" w:space="1" w:color="000000" w:themeColor="text1"/>
      </w:pBdr>
      <w:spacing w:before="120" w:after="120" w:line="240" w:lineRule="auto"/>
      <w:ind w:left="862" w:right="862"/>
      <w:jc w:val="center"/>
    </w:pPr>
    <w:rPr>
      <w:rFonts w:ascii="Times New Roman" w:eastAsia="Times New Roman" w:hAnsi="Times New Roman" w:cs="Times New Roman"/>
      <w:i/>
      <w:iCs/>
      <w:sz w:val="28"/>
      <w:szCs w:val="32"/>
      <w:lang w:val="en-US"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320E"/>
    <w:rPr>
      <w:rFonts w:ascii="Times New Roman" w:eastAsia="Times New Roman" w:hAnsi="Times New Roman" w:cs="Times New Roman"/>
      <w:i/>
      <w:iCs/>
      <w:sz w:val="28"/>
      <w:szCs w:val="32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2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CEACB-6D81-423E-A4FB-E9A997882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2F048077</Template>
  <TotalTime>0</TotalTime>
  <Pages>1</Pages>
  <Words>424</Words>
  <Characters>2335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Roger Lee CV</vt:lpstr>
      <vt:lpstr>Roger Lee CV</vt:lpstr>
    </vt:vector>
  </TitlesOfParts>
  <Company>Engineering Student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Roger Lee CV</dc:title>
  <dc:creator>infomecc</dc:creator>
  <cp:lastModifiedBy>gadese</cp:lastModifiedBy>
  <cp:revision>2</cp:revision>
  <cp:lastPrinted>2019-07-02T02:27:00Z</cp:lastPrinted>
  <dcterms:created xsi:type="dcterms:W3CDTF">2019-07-02T19:21:00Z</dcterms:created>
  <dcterms:modified xsi:type="dcterms:W3CDTF">2019-07-02T19:21:00Z</dcterms:modified>
</cp:coreProperties>
</file>